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6530C5">
        <w:rPr>
          <w:rFonts w:ascii="微软雅黑" w:eastAsia="微软雅黑" w:hAnsi="微软雅黑"/>
        </w:rPr>
        <w:t>3</w:t>
      </w: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和下架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</w:t>
            </w:r>
            <w:r>
              <w:rPr>
                <w:rFonts w:ascii="微软雅黑" w:eastAsia="微软雅黑" w:hAnsi="微软雅黑"/>
              </w:rPr>
              <w:t>-12-30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>
              <w:rPr>
                <w:rFonts w:ascii="微软雅黑" w:eastAsia="微软雅黑" w:hAnsi="微软雅黑"/>
              </w:rPr>
              <w:t>商品修改接口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2014-01-24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外部订单新增和修改接口</w:t>
            </w: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20473A" w:rsidRDefault="00F0579B" w:rsidP="001E6AF6">
      <w:pPr>
        <w:pStyle w:val="TOC"/>
        <w:jc w:val="center"/>
        <w:rPr>
          <w:rFonts w:ascii="微软雅黑" w:eastAsia="微软雅黑" w:hAnsi="微软雅黑"/>
          <w:lang w:val="zh-CN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4E2697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7832606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_Toc378326068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69" w:history="1">
        <w:r w:rsidR="004E2697" w:rsidRPr="00D03216">
          <w:rPr>
            <w:rStyle w:val="ab"/>
            <w:rFonts w:ascii="微软雅黑" w:eastAsia="微软雅黑" w:hAnsi="微软雅黑"/>
            <w:noProof/>
          </w:rPr>
          <w:t>1.1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_Toc378326069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1.2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接口范围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1" w:history="1">
        <w:r w:rsidR="004E2697" w:rsidRPr="00D03216">
          <w:rPr>
            <w:rStyle w:val="ab"/>
            <w:rFonts w:ascii="微软雅黑" w:eastAsia="微软雅黑" w:hAnsi="微软雅黑"/>
            <w:noProof/>
          </w:rPr>
          <w:t>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数据流程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_Toc378326071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2" w:history="1">
        <w:r w:rsidR="004E2697" w:rsidRPr="00D03216">
          <w:rPr>
            <w:rStyle w:val="ab"/>
            <w:rFonts w:ascii="微软雅黑" w:eastAsia="微软雅黑" w:hAnsi="微软雅黑"/>
            <w:noProof/>
          </w:rPr>
          <w:t>2.1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_Toc378326072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3" w:history="1">
        <w:r w:rsidR="004E2697" w:rsidRPr="00D03216">
          <w:rPr>
            <w:rStyle w:val="ab"/>
            <w:rFonts w:ascii="微软雅黑" w:eastAsia="微软雅黑" w:hAnsi="微软雅黑"/>
            <w:noProof/>
          </w:rPr>
          <w:t>2.1.1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_Toc378326073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7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4" w:history="1">
        <w:r w:rsidR="004E2697" w:rsidRPr="00D03216">
          <w:rPr>
            <w:rStyle w:val="ab"/>
            <w:rFonts w:ascii="微软雅黑" w:eastAsia="微软雅黑" w:hAnsi="微软雅黑"/>
            <w:noProof/>
          </w:rPr>
          <w:t>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_Toc378326074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7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5" w:history="1">
        <w:r w:rsidR="004E2697" w:rsidRPr="00D03216">
          <w:rPr>
            <w:rStyle w:val="ab"/>
            <w:rFonts w:ascii="微软雅黑" w:eastAsia="微软雅黑" w:hAnsi="微软雅黑"/>
            <w:noProof/>
          </w:rPr>
          <w:t>3.1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4E2697" w:rsidRPr="00D03216">
          <w:rPr>
            <w:rStyle w:val="ab"/>
            <w:rFonts w:ascii="微软雅黑" w:eastAsia="微软雅黑" w:hAnsi="微软雅黑"/>
            <w:noProof/>
          </w:rPr>
          <w:t>URL</w:t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_Toc378326075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6" w:history="1">
        <w:r w:rsidR="004E2697" w:rsidRPr="00D03216">
          <w:rPr>
            <w:rStyle w:val="ab"/>
            <w:rFonts w:ascii="微软雅黑" w:eastAsia="微软雅黑" w:hAnsi="微软雅黑"/>
            <w:noProof/>
          </w:rPr>
          <w:t>3.2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_Toc378326076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7" w:history="1">
        <w:r w:rsidR="004E2697" w:rsidRPr="00D03216">
          <w:rPr>
            <w:rStyle w:val="ab"/>
            <w:rFonts w:ascii="微软雅黑" w:eastAsia="微软雅黑" w:hAnsi="微软雅黑"/>
            <w:noProof/>
          </w:rPr>
          <w:t>3.1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_Toc378326077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79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通用接口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_Toc378326079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8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4.1.1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_Toc378326080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81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_Toc378326081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82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_Toc378326082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86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收货信息接口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_Toc378326086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11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9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_Toc378326090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12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94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4.2.4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_Toc378326094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13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09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4.2.5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_Toc378326098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02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_Toc378326102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03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_Toc378326103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07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="004E2697" w:rsidRPr="00D03216">
          <w:rPr>
            <w:rStyle w:val="ab"/>
            <w:rFonts w:ascii="微软雅黑" w:eastAsia="微软雅黑" w:hAnsi="微软雅黑"/>
            <w:noProof/>
          </w:rPr>
          <w:t>ID</w:t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_Toc378326107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15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11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_Toc378326111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15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_Toc378326115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19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4.3.5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_Toc378326119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19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23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4.3.6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_Toc378326123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27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4.3.7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_Toc378326127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31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4.3.8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_Toc378326131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23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35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4.3.9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_Toc378326135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39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_Toc378326139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4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_Toc378326140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44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_Toc378326144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25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4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_Toc378326148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52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_Toc378326152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29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56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4.4.5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_Toc378326156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31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6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4.4.6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_Toc378326160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32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64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4.4.7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订单商品信息修改接口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_Toc378326164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32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6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4.4.8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_Toc378326168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72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4.4.9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_Toc378326172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34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76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4.4.10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外部订单同步新增接口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_Toc378326176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35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80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4.4.11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外部订单同步修改接口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_Toc378326180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36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84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4.5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_Toc378326184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37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85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4.5.1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_Toc378326185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37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89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4.5.2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_Toc378326189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 w:rsidP="00907101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93" w:history="1">
        <w:r w:rsidR="004E2697" w:rsidRPr="00D03216">
          <w:rPr>
            <w:rStyle w:val="ab"/>
            <w:rFonts w:ascii="微软雅黑" w:eastAsia="微软雅黑" w:hAnsi="微软雅黑"/>
            <w:noProof/>
          </w:rPr>
          <w:t>4.5.3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_Toc378326193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38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97" w:history="1">
        <w:r w:rsidR="004E2697" w:rsidRPr="00D03216">
          <w:rPr>
            <w:rStyle w:val="ab"/>
            <w:rFonts w:ascii="微软雅黑" w:eastAsia="微软雅黑" w:hAnsi="微软雅黑"/>
            <w:noProof/>
          </w:rPr>
          <w:t>5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_Toc378326197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98" w:history="1">
        <w:r w:rsidR="004E2697" w:rsidRPr="00D03216">
          <w:rPr>
            <w:rStyle w:val="ab"/>
            <w:rFonts w:ascii="微软雅黑" w:eastAsia="微软雅黑" w:hAnsi="微软雅黑"/>
            <w:noProof/>
          </w:rPr>
          <w:t>5.1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_Toc378326198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39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199" w:history="1">
        <w:r w:rsidR="004E2697" w:rsidRPr="00D03216">
          <w:rPr>
            <w:rStyle w:val="ab"/>
            <w:noProof/>
          </w:rPr>
          <w:t>5.2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hint="eastAsia"/>
            <w:noProof/>
          </w:rPr>
          <w:t>票据类错误码定义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_Toc378326199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40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200" w:history="1">
        <w:r w:rsidR="004E2697" w:rsidRPr="00D03216">
          <w:rPr>
            <w:rStyle w:val="ab"/>
            <w:noProof/>
          </w:rPr>
          <w:t>5.3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hint="eastAsia"/>
            <w:noProof/>
          </w:rPr>
          <w:t>用户认证类错误码定义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_Toc378326200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40</w:t>
        </w:r>
        <w:r w:rsidR="004E2697">
          <w:rPr>
            <w:noProof/>
            <w:webHidden/>
          </w:rPr>
          <w:fldChar w:fldCharType="end"/>
        </w:r>
      </w:hyperlink>
    </w:p>
    <w:p w:rsidR="004E2697" w:rsidRDefault="009224A2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78326201" w:history="1">
        <w:r w:rsidR="004E2697" w:rsidRPr="00D03216">
          <w:rPr>
            <w:rStyle w:val="ab"/>
            <w:rFonts w:ascii="微软雅黑" w:eastAsia="微软雅黑" w:hAnsi="微软雅黑"/>
            <w:noProof/>
          </w:rPr>
          <w:t>5.4</w:t>
        </w:r>
        <w:r w:rsidR="004E2697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4E2697" w:rsidRPr="00D03216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4E2697">
          <w:rPr>
            <w:noProof/>
            <w:webHidden/>
          </w:rPr>
          <w:tab/>
        </w:r>
        <w:r w:rsidR="004E2697">
          <w:rPr>
            <w:noProof/>
            <w:webHidden/>
          </w:rPr>
          <w:fldChar w:fldCharType="begin"/>
        </w:r>
        <w:r w:rsidR="004E2697">
          <w:rPr>
            <w:noProof/>
            <w:webHidden/>
          </w:rPr>
          <w:instrText xml:space="preserve"> PAGEREF _Toc378326201 \h </w:instrText>
        </w:r>
        <w:r w:rsidR="004E2697">
          <w:rPr>
            <w:noProof/>
            <w:webHidden/>
          </w:rPr>
        </w:r>
        <w:r w:rsidR="004E2697">
          <w:rPr>
            <w:noProof/>
            <w:webHidden/>
          </w:rPr>
          <w:fldChar w:fldCharType="separate"/>
        </w:r>
        <w:r w:rsidR="004E2697">
          <w:rPr>
            <w:noProof/>
            <w:webHidden/>
          </w:rPr>
          <w:t>40</w:t>
        </w:r>
        <w:r w:rsidR="004E2697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0" w:name="_Toc378326068"/>
      <w:bookmarkStart w:id="1" w:name="_Toc208651792"/>
      <w:bookmarkStart w:id="2" w:name="_Toc208400687"/>
      <w:bookmarkStart w:id="3" w:name="_Toc208400442"/>
      <w:bookmarkStart w:id="4" w:name="_Toc208395479"/>
      <w:bookmarkStart w:id="5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0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6" w:name="_Toc378326069"/>
      <w:r w:rsidRPr="0020473A">
        <w:rPr>
          <w:rFonts w:ascii="微软雅黑" w:eastAsia="微软雅黑" w:hAnsi="微软雅黑" w:hint="eastAsia"/>
        </w:rPr>
        <w:t>目的</w:t>
      </w:r>
      <w:bookmarkEnd w:id="6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第三方应用开发者的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开放平台开放接口开发者和第三方应用开发者的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7" w:name="_Toc378326070"/>
      <w:r w:rsidRPr="0020473A">
        <w:rPr>
          <w:rFonts w:ascii="微软雅黑" w:eastAsia="微软雅黑" w:hAnsi="微软雅黑" w:hint="eastAsia"/>
        </w:rPr>
        <w:t>接口范围</w:t>
      </w:r>
      <w:bookmarkEnd w:id="7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8" w:name="_Toc378326071"/>
      <w:r w:rsidRPr="0020473A">
        <w:rPr>
          <w:rFonts w:ascii="微软雅黑" w:eastAsia="微软雅黑" w:hAnsi="微软雅黑" w:hint="eastAsia"/>
        </w:rPr>
        <w:t>数据流程</w:t>
      </w:r>
      <w:bookmarkEnd w:id="8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9" w:name="_Toc333417027"/>
      <w:bookmarkStart w:id="10" w:name="_Toc378326072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9"/>
      <w:bookmarkEnd w:id="10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1" w:name="_Toc378326073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1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9" o:title=""/>
          </v:shape>
          <o:OLEObject Type="Embed" ProgID="Visio.Drawing.11" ShapeID="_x0000_i1025" DrawAspect="Content" ObjectID="_1452079952" r:id="rId10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2" w:name="_Toc378326074"/>
      <w:r w:rsidRPr="0020473A">
        <w:rPr>
          <w:rFonts w:ascii="微软雅黑" w:eastAsia="微软雅黑" w:hAnsi="微软雅黑" w:hint="eastAsia"/>
        </w:rPr>
        <w:t>数据格式</w:t>
      </w:r>
      <w:bookmarkEnd w:id="12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3" w:name="_Toc378326075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3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4" w:name="_请求参数格式"/>
      <w:bookmarkStart w:id="15" w:name="_Toc378326076"/>
      <w:bookmarkEnd w:id="14"/>
      <w:r>
        <w:rPr>
          <w:rFonts w:ascii="微软雅黑" w:eastAsia="微软雅黑" w:hAnsi="微软雅黑" w:hint="eastAsia"/>
        </w:rPr>
        <w:t>请求参数格式</w:t>
      </w:r>
      <w:bookmarkEnd w:id="15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1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6" w:name="_Toc378326077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6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7" w:name="_Toc378326078"/>
      <w:bookmarkStart w:id="18" w:name="_Toc242000279"/>
      <w:bookmarkEnd w:id="1"/>
      <w:bookmarkEnd w:id="2"/>
      <w:bookmarkEnd w:id="3"/>
      <w:bookmarkEnd w:id="4"/>
      <w:bookmarkEnd w:id="5"/>
      <w:r w:rsidRPr="0020473A">
        <w:rPr>
          <w:rFonts w:ascii="微软雅黑" w:eastAsia="微软雅黑" w:hAnsi="微软雅黑" w:hint="eastAsia"/>
        </w:rPr>
        <w:t>接口定义</w:t>
      </w:r>
      <w:bookmarkEnd w:id="17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19" w:name="_Toc378326079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19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0" w:name="_Toc378326080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0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1" w:name="_Toc378326081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1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2" w:name="_Toc378326082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2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" w:name="_Toc296341998"/>
      <w:bookmarkStart w:id="24" w:name="_Toc296349722"/>
      <w:bookmarkStart w:id="25" w:name="_Toc297562129"/>
      <w:bookmarkStart w:id="26" w:name="_Toc298369853"/>
      <w:bookmarkStart w:id="27" w:name="_Toc312966207"/>
      <w:bookmarkStart w:id="28" w:name="_Toc313049953"/>
      <w:bookmarkStart w:id="29" w:name="_Toc313439457"/>
      <w:bookmarkStart w:id="30" w:name="_Toc332756697"/>
      <w:bookmarkStart w:id="31" w:name="_Toc332761864"/>
      <w:bookmarkStart w:id="32" w:name="_Toc332811235"/>
      <w:bookmarkStart w:id="33" w:name="_Toc332919193"/>
      <w:bookmarkStart w:id="34" w:name="_Toc332921086"/>
      <w:bookmarkStart w:id="35" w:name="_Toc332924713"/>
      <w:bookmarkStart w:id="36" w:name="_Toc332925773"/>
      <w:bookmarkStart w:id="37" w:name="_Toc332925884"/>
      <w:bookmarkStart w:id="38" w:name="_Toc332927082"/>
      <w:bookmarkStart w:id="39" w:name="_Toc332927164"/>
      <w:bookmarkStart w:id="40" w:name="_Toc332928014"/>
      <w:bookmarkStart w:id="41" w:name="_Toc333158820"/>
      <w:bookmarkStart w:id="42" w:name="_Toc333178125"/>
      <w:bookmarkStart w:id="43" w:name="_Toc333183071"/>
      <w:bookmarkStart w:id="44" w:name="_Toc333218942"/>
      <w:bookmarkStart w:id="45" w:name="_Toc333393133"/>
      <w:bookmarkStart w:id="46" w:name="_Toc333400425"/>
      <w:bookmarkStart w:id="47" w:name="_Toc334035329"/>
      <w:bookmarkStart w:id="48" w:name="_Toc334178334"/>
      <w:bookmarkStart w:id="49" w:name="_Toc334183781"/>
      <w:bookmarkStart w:id="50" w:name="_Toc334185842"/>
      <w:bookmarkStart w:id="51" w:name="_Toc334185966"/>
      <w:bookmarkStart w:id="52" w:name="_Toc334186120"/>
      <w:bookmarkStart w:id="53" w:name="_Toc334186656"/>
      <w:bookmarkStart w:id="54" w:name="_Toc334379557"/>
      <w:bookmarkStart w:id="55" w:name="_Toc335151082"/>
      <w:bookmarkStart w:id="56" w:name="_Toc364254023"/>
      <w:bookmarkStart w:id="57" w:name="_Toc367956777"/>
      <w:bookmarkStart w:id="58" w:name="_Toc372734549"/>
      <w:bookmarkStart w:id="59" w:name="_Toc373399102"/>
      <w:bookmarkStart w:id="60" w:name="_Toc378326083"/>
      <w:bookmarkStart w:id="61" w:name="_Toc29480777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2" w:name="_Toc296341999"/>
      <w:bookmarkStart w:id="63" w:name="_Toc296349723"/>
      <w:bookmarkStart w:id="64" w:name="_Toc297562130"/>
      <w:bookmarkStart w:id="65" w:name="_Toc298369854"/>
      <w:bookmarkStart w:id="66" w:name="_Toc312966208"/>
      <w:bookmarkStart w:id="67" w:name="_Toc313049954"/>
      <w:bookmarkStart w:id="68" w:name="_Toc313439458"/>
      <w:bookmarkStart w:id="69" w:name="_Toc332756698"/>
      <w:bookmarkStart w:id="70" w:name="_Toc332761865"/>
      <w:bookmarkStart w:id="71" w:name="_Toc332811236"/>
      <w:bookmarkStart w:id="72" w:name="_Toc332919194"/>
      <w:bookmarkStart w:id="73" w:name="_Toc332921087"/>
      <w:bookmarkStart w:id="74" w:name="_Toc332924714"/>
      <w:bookmarkStart w:id="75" w:name="_Toc332925774"/>
      <w:bookmarkStart w:id="76" w:name="_Toc332925885"/>
      <w:bookmarkStart w:id="77" w:name="_Toc332927083"/>
      <w:bookmarkStart w:id="78" w:name="_Toc332927165"/>
      <w:bookmarkStart w:id="79" w:name="_Toc332928015"/>
      <w:bookmarkStart w:id="80" w:name="_Toc333158821"/>
      <w:bookmarkStart w:id="81" w:name="_Toc333178126"/>
      <w:bookmarkStart w:id="82" w:name="_Toc333183072"/>
      <w:bookmarkStart w:id="83" w:name="_Toc333218943"/>
      <w:bookmarkStart w:id="84" w:name="_Toc333393134"/>
      <w:bookmarkStart w:id="85" w:name="_Toc333400426"/>
      <w:bookmarkStart w:id="86" w:name="_Toc334035330"/>
      <w:bookmarkStart w:id="87" w:name="_Toc334178335"/>
      <w:bookmarkStart w:id="88" w:name="_Toc334183782"/>
      <w:bookmarkStart w:id="89" w:name="_Toc334185843"/>
      <w:bookmarkStart w:id="90" w:name="_Toc334185967"/>
      <w:bookmarkStart w:id="91" w:name="_Toc334186121"/>
      <w:bookmarkStart w:id="92" w:name="_Toc334186657"/>
      <w:bookmarkStart w:id="93" w:name="_Toc334379558"/>
      <w:bookmarkStart w:id="94" w:name="_Toc335151083"/>
      <w:bookmarkStart w:id="95" w:name="_Toc364254024"/>
      <w:bookmarkStart w:id="96" w:name="_Toc367956778"/>
      <w:bookmarkStart w:id="97" w:name="_Toc372734550"/>
      <w:bookmarkStart w:id="98" w:name="_Toc373399103"/>
      <w:bookmarkStart w:id="99" w:name="_Toc37832608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00" w:name="_Toc296342000"/>
      <w:bookmarkStart w:id="101" w:name="_Toc296349724"/>
      <w:bookmarkStart w:id="102" w:name="_Toc297562131"/>
      <w:bookmarkStart w:id="103" w:name="_Toc298369855"/>
      <w:bookmarkStart w:id="104" w:name="_Toc312966209"/>
      <w:bookmarkStart w:id="105" w:name="_Toc313049955"/>
      <w:bookmarkStart w:id="106" w:name="_Toc313439459"/>
      <w:bookmarkStart w:id="107" w:name="_Toc332756699"/>
      <w:bookmarkStart w:id="108" w:name="_Toc332761866"/>
      <w:bookmarkStart w:id="109" w:name="_Toc332811237"/>
      <w:bookmarkStart w:id="110" w:name="_Toc332919195"/>
      <w:bookmarkStart w:id="111" w:name="_Toc332921088"/>
      <w:bookmarkStart w:id="112" w:name="_Toc332924715"/>
      <w:bookmarkStart w:id="113" w:name="_Toc332925775"/>
      <w:bookmarkStart w:id="114" w:name="_Toc332925886"/>
      <w:bookmarkStart w:id="115" w:name="_Toc332927084"/>
      <w:bookmarkStart w:id="116" w:name="_Toc332927166"/>
      <w:bookmarkStart w:id="117" w:name="_Toc332928016"/>
      <w:bookmarkStart w:id="118" w:name="_Toc333158822"/>
      <w:bookmarkStart w:id="119" w:name="_Toc333178127"/>
      <w:bookmarkStart w:id="120" w:name="_Toc333183073"/>
      <w:bookmarkStart w:id="121" w:name="_Toc333218944"/>
      <w:bookmarkStart w:id="122" w:name="_Toc333393135"/>
      <w:bookmarkStart w:id="123" w:name="_Toc333400427"/>
      <w:bookmarkStart w:id="124" w:name="_Toc334035331"/>
      <w:bookmarkStart w:id="125" w:name="_Toc334178336"/>
      <w:bookmarkStart w:id="126" w:name="_Toc334183783"/>
      <w:bookmarkStart w:id="127" w:name="_Toc334185844"/>
      <w:bookmarkStart w:id="128" w:name="_Toc334185968"/>
      <w:bookmarkStart w:id="129" w:name="_Toc334186122"/>
      <w:bookmarkStart w:id="130" w:name="_Toc334186658"/>
      <w:bookmarkStart w:id="131" w:name="_Toc334379559"/>
      <w:bookmarkStart w:id="132" w:name="_Toc335151084"/>
      <w:bookmarkStart w:id="133" w:name="_Toc364254025"/>
      <w:bookmarkStart w:id="134" w:name="_Toc367956779"/>
      <w:bookmarkStart w:id="135" w:name="_Toc372734551"/>
      <w:bookmarkStart w:id="136" w:name="_Toc373399104"/>
      <w:bookmarkStart w:id="137" w:name="_Toc378326085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bookmarkEnd w:id="18"/>
    <w:bookmarkEnd w:id="61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224A2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38" w:name="UserItem"/>
      <w:bookmarkEnd w:id="138"/>
      <w:r>
        <w:rPr>
          <w:rFonts w:hint="eastAsia"/>
        </w:rPr>
        <w:lastRenderedPageBreak/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4027CD" w:rsidRPr="0020473A" w:rsidRDefault="004027CD" w:rsidP="004027CD">
      <w:pPr>
        <w:pStyle w:val="3"/>
        <w:rPr>
          <w:rFonts w:ascii="微软雅黑" w:eastAsia="微软雅黑" w:hAnsi="微软雅黑"/>
        </w:rPr>
      </w:pPr>
      <w:bookmarkStart w:id="139" w:name="_Toc378326086"/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139"/>
    </w:p>
    <w:p w:rsidR="004027CD" w:rsidRPr="0020473A" w:rsidRDefault="004027CD" w:rsidP="004027CD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获取用户的收货</w:t>
      </w:r>
      <w:r>
        <w:rPr>
          <w:rFonts w:ascii="微软雅黑" w:eastAsia="微软雅黑" w:hAnsi="微软雅黑"/>
          <w:szCs w:val="21"/>
        </w:rPr>
        <w:t>地址信息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0" w:name="_Toc378326087"/>
      <w:bookmarkEnd w:id="140"/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1" w:name="_Toc378326088"/>
      <w:bookmarkEnd w:id="141"/>
    </w:p>
    <w:p w:rsidR="004027CD" w:rsidRPr="0020473A" w:rsidRDefault="004027CD" w:rsidP="004027C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2" w:name="_Toc378326089"/>
      <w:bookmarkEnd w:id="142"/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027CD" w:rsidRDefault="004027CD" w:rsidP="004027C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user/info/address</w:t>
      </w: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027CD" w:rsidRPr="005F1547" w:rsidTr="004027CD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490448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254DF" w:rsidRPr="00E4478F" w:rsidRDefault="00B254DF" w:rsidP="00B254D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4027CD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4027CD" w:rsidTr="004027CD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Tr="004027CD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9224A2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Item" w:history="1">
              <w:r w:rsidR="004027CD" w:rsidRPr="004027CD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027CD" w:rsidRPr="009645DB" w:rsidRDefault="004027CD" w:rsidP="004027CD">
      <w:pPr>
        <w:pStyle w:val="affe"/>
        <w:pBdr>
          <w:bottom w:val="single" w:sz="4" w:space="6" w:color="4F81BD"/>
        </w:pBdr>
      </w:pPr>
      <w:bookmarkStart w:id="143" w:name="AddressItem"/>
      <w:bookmarkEnd w:id="143"/>
      <w:r>
        <w:t>AddressItem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027CD" w:rsidRPr="006B0D78" w:rsidTr="004027C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（江苏 南京 浦口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lastUseTime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defaul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tShipping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</w:t>
            </w:r>
          </w:p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bookmarkStart w:id="144" w:name="_Toc378326090"/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44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45" w:name="_Toc364254027"/>
      <w:bookmarkStart w:id="146" w:name="_Toc367956781"/>
      <w:bookmarkStart w:id="147" w:name="_Toc372734553"/>
      <w:bookmarkStart w:id="148" w:name="_Toc373399106"/>
      <w:bookmarkStart w:id="149" w:name="_Toc378326091"/>
      <w:bookmarkEnd w:id="145"/>
      <w:bookmarkEnd w:id="146"/>
      <w:bookmarkEnd w:id="147"/>
      <w:bookmarkEnd w:id="148"/>
      <w:bookmarkEnd w:id="149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0" w:name="_Toc364254028"/>
      <w:bookmarkStart w:id="151" w:name="_Toc367956782"/>
      <w:bookmarkStart w:id="152" w:name="_Toc372734554"/>
      <w:bookmarkStart w:id="153" w:name="_Toc373399107"/>
      <w:bookmarkStart w:id="154" w:name="_Toc378326092"/>
      <w:bookmarkEnd w:id="150"/>
      <w:bookmarkEnd w:id="151"/>
      <w:bookmarkEnd w:id="152"/>
      <w:bookmarkEnd w:id="153"/>
      <w:bookmarkEnd w:id="154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5" w:name="_Toc364254029"/>
      <w:bookmarkStart w:id="156" w:name="_Toc367956783"/>
      <w:bookmarkStart w:id="157" w:name="_Toc372734555"/>
      <w:bookmarkStart w:id="158" w:name="_Toc373399108"/>
      <w:bookmarkStart w:id="159" w:name="_Toc378326093"/>
      <w:bookmarkEnd w:id="155"/>
      <w:bookmarkEnd w:id="156"/>
      <w:bookmarkEnd w:id="157"/>
      <w:bookmarkEnd w:id="158"/>
      <w:bookmarkEnd w:id="159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29"/>
        <w:gridCol w:w="1310"/>
        <w:gridCol w:w="1019"/>
        <w:gridCol w:w="1452"/>
        <w:gridCol w:w="872"/>
        <w:gridCol w:w="3485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60" w:name="_Toc378326094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60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1" w:name="_Toc364254035"/>
      <w:bookmarkStart w:id="162" w:name="_Toc367956789"/>
      <w:bookmarkStart w:id="163" w:name="_Toc372734561"/>
      <w:bookmarkStart w:id="164" w:name="_Toc373399110"/>
      <w:bookmarkStart w:id="165" w:name="_Toc378326095"/>
      <w:bookmarkEnd w:id="161"/>
      <w:bookmarkEnd w:id="162"/>
      <w:bookmarkEnd w:id="163"/>
      <w:bookmarkEnd w:id="164"/>
      <w:bookmarkEnd w:id="16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6" w:name="_Toc364254036"/>
      <w:bookmarkStart w:id="167" w:name="_Toc367956790"/>
      <w:bookmarkStart w:id="168" w:name="_Toc372734562"/>
      <w:bookmarkStart w:id="169" w:name="_Toc373399111"/>
      <w:bookmarkStart w:id="170" w:name="_Toc378326096"/>
      <w:bookmarkEnd w:id="166"/>
      <w:bookmarkEnd w:id="167"/>
      <w:bookmarkEnd w:id="168"/>
      <w:bookmarkEnd w:id="169"/>
      <w:bookmarkEnd w:id="170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1" w:name="_Toc364254037"/>
      <w:bookmarkStart w:id="172" w:name="_Toc367956791"/>
      <w:bookmarkStart w:id="173" w:name="_Toc372734563"/>
      <w:bookmarkStart w:id="174" w:name="_Toc373399112"/>
      <w:bookmarkStart w:id="175" w:name="_Toc378326097"/>
      <w:bookmarkEnd w:id="171"/>
      <w:bookmarkEnd w:id="172"/>
      <w:bookmarkEnd w:id="173"/>
      <w:bookmarkEnd w:id="174"/>
      <w:bookmarkEnd w:id="175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176" w:name="_Toc378326098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76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7" w:name="_Toc364254039"/>
      <w:bookmarkStart w:id="178" w:name="_Toc367956793"/>
      <w:bookmarkStart w:id="179" w:name="_Toc372734565"/>
      <w:bookmarkStart w:id="180" w:name="_Toc373399114"/>
      <w:bookmarkStart w:id="181" w:name="_Toc378326099"/>
      <w:bookmarkEnd w:id="177"/>
      <w:bookmarkEnd w:id="178"/>
      <w:bookmarkEnd w:id="179"/>
      <w:bookmarkEnd w:id="180"/>
      <w:bookmarkEnd w:id="181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2" w:name="_Toc364254040"/>
      <w:bookmarkStart w:id="183" w:name="_Toc367956794"/>
      <w:bookmarkStart w:id="184" w:name="_Toc372734566"/>
      <w:bookmarkStart w:id="185" w:name="_Toc373399115"/>
      <w:bookmarkStart w:id="186" w:name="_Toc378326100"/>
      <w:bookmarkEnd w:id="182"/>
      <w:bookmarkEnd w:id="183"/>
      <w:bookmarkEnd w:id="184"/>
      <w:bookmarkEnd w:id="185"/>
      <w:bookmarkEnd w:id="186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7" w:name="_Toc364254041"/>
      <w:bookmarkStart w:id="188" w:name="_Toc367956795"/>
      <w:bookmarkStart w:id="189" w:name="_Toc372734567"/>
      <w:bookmarkStart w:id="190" w:name="_Toc373399116"/>
      <w:bookmarkStart w:id="191" w:name="_Toc378326101"/>
      <w:bookmarkEnd w:id="187"/>
      <w:bookmarkEnd w:id="188"/>
      <w:bookmarkEnd w:id="189"/>
      <w:bookmarkEnd w:id="190"/>
      <w:bookmarkEnd w:id="191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192" w:name="_Toc378326102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192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193" w:name="_Toc378326103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193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4" w:name="_Toc364254048"/>
      <w:bookmarkStart w:id="195" w:name="_Toc367956798"/>
      <w:bookmarkStart w:id="196" w:name="_Toc372734570"/>
      <w:bookmarkStart w:id="197" w:name="_Toc373399119"/>
      <w:bookmarkStart w:id="198" w:name="_Toc378326104"/>
      <w:bookmarkEnd w:id="194"/>
      <w:bookmarkEnd w:id="195"/>
      <w:bookmarkEnd w:id="196"/>
      <w:bookmarkEnd w:id="197"/>
      <w:bookmarkEnd w:id="198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9" w:name="_Toc364254049"/>
      <w:bookmarkStart w:id="200" w:name="_Toc367956799"/>
      <w:bookmarkStart w:id="201" w:name="_Toc372734571"/>
      <w:bookmarkStart w:id="202" w:name="_Toc373399120"/>
      <w:bookmarkStart w:id="203" w:name="_Toc378326105"/>
      <w:bookmarkEnd w:id="199"/>
      <w:bookmarkEnd w:id="200"/>
      <w:bookmarkEnd w:id="201"/>
      <w:bookmarkEnd w:id="202"/>
      <w:bookmarkEnd w:id="203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4" w:name="_Toc364254050"/>
      <w:bookmarkStart w:id="205" w:name="_Toc367956800"/>
      <w:bookmarkStart w:id="206" w:name="_Toc372734572"/>
      <w:bookmarkStart w:id="207" w:name="_Toc373399121"/>
      <w:bookmarkStart w:id="208" w:name="_Toc378326106"/>
      <w:bookmarkEnd w:id="204"/>
      <w:bookmarkEnd w:id="205"/>
      <w:bookmarkEnd w:id="206"/>
      <w:bookmarkEnd w:id="207"/>
      <w:bookmarkEnd w:id="208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09" w:name="Category"/>
      <w:bookmarkEnd w:id="209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10" w:name="_Toc378326107"/>
      <w:r>
        <w:rPr>
          <w:rFonts w:ascii="微软雅黑" w:eastAsia="微软雅黑" w:hAnsi="微软雅黑" w:hint="eastAsia"/>
        </w:rPr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210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1" w:name="_Toc367956802"/>
      <w:bookmarkStart w:id="212" w:name="_Toc372734574"/>
      <w:bookmarkStart w:id="213" w:name="_Toc373399123"/>
      <w:bookmarkStart w:id="214" w:name="_Toc378326108"/>
      <w:bookmarkEnd w:id="211"/>
      <w:bookmarkEnd w:id="212"/>
      <w:bookmarkEnd w:id="213"/>
      <w:bookmarkEnd w:id="21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5" w:name="_Toc367956803"/>
      <w:bookmarkStart w:id="216" w:name="_Toc372734575"/>
      <w:bookmarkStart w:id="217" w:name="_Toc373399124"/>
      <w:bookmarkStart w:id="218" w:name="_Toc378326109"/>
      <w:bookmarkEnd w:id="215"/>
      <w:bookmarkEnd w:id="216"/>
      <w:bookmarkEnd w:id="217"/>
      <w:bookmarkEnd w:id="218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9" w:name="_Toc367956804"/>
      <w:bookmarkStart w:id="220" w:name="_Toc372734576"/>
      <w:bookmarkStart w:id="221" w:name="_Toc373399125"/>
      <w:bookmarkStart w:id="222" w:name="_Toc378326110"/>
      <w:bookmarkEnd w:id="219"/>
      <w:bookmarkEnd w:id="220"/>
      <w:bookmarkEnd w:id="221"/>
      <w:bookmarkEnd w:id="222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589"/>
        <w:gridCol w:w="1163"/>
        <w:gridCol w:w="1017"/>
        <w:gridCol w:w="4795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23" w:name="_Toc378326111"/>
      <w:r>
        <w:rPr>
          <w:rFonts w:ascii="微软雅黑" w:eastAsia="微软雅黑" w:hAnsi="微软雅黑" w:hint="eastAsia"/>
        </w:rPr>
        <w:lastRenderedPageBreak/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23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4" w:name="_Toc367956806"/>
      <w:bookmarkStart w:id="225" w:name="_Toc372734578"/>
      <w:bookmarkStart w:id="226" w:name="_Toc373399127"/>
      <w:bookmarkStart w:id="227" w:name="_Toc378326112"/>
      <w:bookmarkEnd w:id="224"/>
      <w:bookmarkEnd w:id="225"/>
      <w:bookmarkEnd w:id="226"/>
      <w:bookmarkEnd w:id="227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8" w:name="_Toc367956807"/>
      <w:bookmarkStart w:id="229" w:name="_Toc372734579"/>
      <w:bookmarkStart w:id="230" w:name="_Toc373399128"/>
      <w:bookmarkStart w:id="231" w:name="_Toc378326113"/>
      <w:bookmarkEnd w:id="228"/>
      <w:bookmarkEnd w:id="229"/>
      <w:bookmarkEnd w:id="230"/>
      <w:bookmarkEnd w:id="231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2" w:name="_Toc367956808"/>
      <w:bookmarkStart w:id="233" w:name="_Toc372734580"/>
      <w:bookmarkStart w:id="234" w:name="_Toc373399129"/>
      <w:bookmarkStart w:id="235" w:name="_Toc378326114"/>
      <w:bookmarkEnd w:id="232"/>
      <w:bookmarkEnd w:id="233"/>
      <w:bookmarkEnd w:id="234"/>
      <w:bookmarkEnd w:id="235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16"/>
        <w:gridCol w:w="1017"/>
        <w:gridCol w:w="872"/>
        <w:gridCol w:w="4360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36" w:name="_Toc378326115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23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7" w:name="_Toc364254052"/>
      <w:bookmarkStart w:id="238" w:name="_Toc367956810"/>
      <w:bookmarkStart w:id="239" w:name="_Toc372734582"/>
      <w:bookmarkStart w:id="240" w:name="_Toc373399131"/>
      <w:bookmarkStart w:id="241" w:name="_Toc378326116"/>
      <w:bookmarkEnd w:id="237"/>
      <w:bookmarkEnd w:id="238"/>
      <w:bookmarkEnd w:id="239"/>
      <w:bookmarkEnd w:id="240"/>
      <w:bookmarkEnd w:id="24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2" w:name="_Toc364254053"/>
      <w:bookmarkStart w:id="243" w:name="_Toc367956811"/>
      <w:bookmarkStart w:id="244" w:name="_Toc372734583"/>
      <w:bookmarkStart w:id="245" w:name="_Toc373399132"/>
      <w:bookmarkStart w:id="246" w:name="_Toc378326117"/>
      <w:bookmarkEnd w:id="242"/>
      <w:bookmarkEnd w:id="243"/>
      <w:bookmarkEnd w:id="244"/>
      <w:bookmarkEnd w:id="245"/>
      <w:bookmarkEnd w:id="246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7" w:name="_Toc364254054"/>
      <w:bookmarkStart w:id="248" w:name="_Toc367956812"/>
      <w:bookmarkStart w:id="249" w:name="_Toc372734584"/>
      <w:bookmarkStart w:id="250" w:name="_Toc373399133"/>
      <w:bookmarkStart w:id="251" w:name="_Toc378326118"/>
      <w:bookmarkEnd w:id="247"/>
      <w:bookmarkEnd w:id="248"/>
      <w:bookmarkEnd w:id="249"/>
      <w:bookmarkEnd w:id="250"/>
      <w:bookmarkEnd w:id="251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0"/>
        <w:gridCol w:w="2412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9224A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252" w:name="ItemInfo"/>
      <w:bookmarkEnd w:id="252"/>
      <w:r w:rsidRPr="00500E7E">
        <w:rPr>
          <w:lang w:val="en-US"/>
        </w:rPr>
        <w:lastRenderedPageBreak/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454"/>
        <w:gridCol w:w="752"/>
        <w:gridCol w:w="777"/>
        <w:gridCol w:w="5445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9224A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9224A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9224A2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30990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2148F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-1已删除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草稿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待审核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审核中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审核通过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审核驳回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253" w:name="StoreInfo"/>
      <w:bookmarkStart w:id="254" w:name="ItemPayment"/>
      <w:bookmarkEnd w:id="253"/>
      <w:bookmarkEnd w:id="254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55" w:name="sysTypeInfo"/>
      <w:bookmarkEnd w:id="255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256" w:name="ItemPriceInfo"/>
      <w:bookmarkEnd w:id="256"/>
      <w:r w:rsidRPr="00C67E09">
        <w:rPr>
          <w:lang w:val="en-US"/>
        </w:rPr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257" w:name="ItemProperty"/>
      <w:bookmarkEnd w:id="257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258" w:name="extInfo"/>
      <w:bookmarkEnd w:id="258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59" w:name="_Toc378326119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259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0" w:name="_Toc364254056"/>
      <w:bookmarkStart w:id="261" w:name="_Toc367956814"/>
      <w:bookmarkStart w:id="262" w:name="_Toc372734586"/>
      <w:bookmarkStart w:id="263" w:name="_Toc373399135"/>
      <w:bookmarkStart w:id="264" w:name="_Toc378326120"/>
      <w:bookmarkEnd w:id="260"/>
      <w:bookmarkEnd w:id="261"/>
      <w:bookmarkEnd w:id="262"/>
      <w:bookmarkEnd w:id="263"/>
      <w:bookmarkEnd w:id="264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5" w:name="_Toc364254057"/>
      <w:bookmarkStart w:id="266" w:name="_Toc367956815"/>
      <w:bookmarkStart w:id="267" w:name="_Toc372734587"/>
      <w:bookmarkStart w:id="268" w:name="_Toc373399136"/>
      <w:bookmarkStart w:id="269" w:name="_Toc378326121"/>
      <w:bookmarkEnd w:id="265"/>
      <w:bookmarkEnd w:id="266"/>
      <w:bookmarkEnd w:id="267"/>
      <w:bookmarkEnd w:id="268"/>
      <w:bookmarkEnd w:id="269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0" w:name="_Toc364254058"/>
      <w:bookmarkStart w:id="271" w:name="_Toc367956816"/>
      <w:bookmarkStart w:id="272" w:name="_Toc372734588"/>
      <w:bookmarkStart w:id="273" w:name="_Toc373399137"/>
      <w:bookmarkStart w:id="274" w:name="_Toc378326122"/>
      <w:bookmarkEnd w:id="270"/>
      <w:bookmarkEnd w:id="271"/>
      <w:bookmarkEnd w:id="272"/>
      <w:bookmarkEnd w:id="273"/>
      <w:bookmarkEnd w:id="274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75" w:name="ItemGroupInfo"/>
      <w:bookmarkEnd w:id="275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9224A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76" w:name="_Toc378326123"/>
      <w:r>
        <w:rPr>
          <w:rFonts w:ascii="微软雅黑" w:eastAsia="微软雅黑" w:hAnsi="微软雅黑" w:hint="eastAsia"/>
        </w:rPr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276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7" w:name="_Toc364254060"/>
      <w:bookmarkStart w:id="278" w:name="_Toc367956818"/>
      <w:bookmarkStart w:id="279" w:name="_Toc372734590"/>
      <w:bookmarkStart w:id="280" w:name="_Toc373399139"/>
      <w:bookmarkStart w:id="281" w:name="_Toc378326124"/>
      <w:bookmarkEnd w:id="277"/>
      <w:bookmarkEnd w:id="278"/>
      <w:bookmarkEnd w:id="279"/>
      <w:bookmarkEnd w:id="280"/>
      <w:bookmarkEnd w:id="281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2" w:name="_Toc364254061"/>
      <w:bookmarkStart w:id="283" w:name="_Toc367956819"/>
      <w:bookmarkStart w:id="284" w:name="_Toc372734591"/>
      <w:bookmarkStart w:id="285" w:name="_Toc373399140"/>
      <w:bookmarkStart w:id="286" w:name="_Toc378326125"/>
      <w:bookmarkEnd w:id="282"/>
      <w:bookmarkEnd w:id="283"/>
      <w:bookmarkEnd w:id="284"/>
      <w:bookmarkEnd w:id="285"/>
      <w:bookmarkEnd w:id="286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4254062"/>
      <w:bookmarkStart w:id="288" w:name="_Toc367956820"/>
      <w:bookmarkStart w:id="289" w:name="_Toc372734592"/>
      <w:bookmarkStart w:id="290" w:name="_Toc373399141"/>
      <w:bookmarkStart w:id="291" w:name="_Toc378326126"/>
      <w:bookmarkEnd w:id="287"/>
      <w:bookmarkEnd w:id="288"/>
      <w:bookmarkEnd w:id="289"/>
      <w:bookmarkEnd w:id="290"/>
      <w:bookmarkEnd w:id="291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9224A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292" w:name="_Toc378326127"/>
      <w:r>
        <w:rPr>
          <w:rFonts w:ascii="微软雅黑" w:eastAsia="微软雅黑" w:hAnsi="微软雅黑"/>
        </w:rPr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292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3" w:name="_Toc372734594"/>
      <w:bookmarkStart w:id="294" w:name="_Toc373399143"/>
      <w:bookmarkStart w:id="295" w:name="_Toc378326128"/>
      <w:bookmarkEnd w:id="293"/>
      <w:bookmarkEnd w:id="294"/>
      <w:bookmarkEnd w:id="295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6" w:name="_Toc372734595"/>
      <w:bookmarkStart w:id="297" w:name="_Toc373399144"/>
      <w:bookmarkStart w:id="298" w:name="_Toc378326129"/>
      <w:bookmarkEnd w:id="296"/>
      <w:bookmarkEnd w:id="297"/>
      <w:bookmarkEnd w:id="298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9" w:name="_Toc372734596"/>
      <w:bookmarkStart w:id="300" w:name="_Toc373399145"/>
      <w:bookmarkStart w:id="301" w:name="_Toc378326130"/>
      <w:bookmarkEnd w:id="299"/>
      <w:bookmarkEnd w:id="300"/>
      <w:bookmarkEnd w:id="301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3"/>
        <w:gridCol w:w="1307"/>
        <w:gridCol w:w="1019"/>
        <w:gridCol w:w="872"/>
        <w:gridCol w:w="1163"/>
        <w:gridCol w:w="4213"/>
      </w:tblGrid>
      <w:tr w:rsidR="00880E96" w:rsidRPr="005F1547" w:rsidTr="004027CD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9224A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302" w:name="VirtualItem"/>
      <w:bookmarkEnd w:id="302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4027CD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1虚拟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按照商品个数发码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4027CD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如果制码方选择第三方应用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46A8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6B0D7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46A86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E770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770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支付类型(0 单一支付 1组合支付)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D72C85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2C8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isCustomStatus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0AA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是否自定义商品状态和上下架状态</w:t>
            </w:r>
          </w:p>
          <w:p w:rsidR="00795FB7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0-否 1-是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0012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 w:rsidR="00795FB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商品状态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-1已删除0-草稿 1-待审核 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2-审核中 3-审核通过 4-审核驳回</w:t>
            </w:r>
          </w:p>
        </w:tc>
      </w:tr>
      <w:tr w:rsidR="00224DDB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4DD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6B0D7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上下架状态 (0-下架,1-上架)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E3B8F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3B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6B0D7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991A5C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91A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话费支付(0 不支持 1支持)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1-卡密 2-直充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0-不累计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303" w:name="_Toc378326131"/>
      <w:r>
        <w:rPr>
          <w:rFonts w:ascii="微软雅黑" w:eastAsia="微软雅黑" w:hAnsi="微软雅黑" w:hint="eastAsia"/>
        </w:rPr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303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4" w:name="_Toc372734598"/>
      <w:bookmarkStart w:id="305" w:name="_Toc373399147"/>
      <w:bookmarkStart w:id="306" w:name="_Toc378326132"/>
      <w:bookmarkEnd w:id="304"/>
      <w:bookmarkEnd w:id="305"/>
      <w:bookmarkEnd w:id="306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7" w:name="_Toc372734599"/>
      <w:bookmarkStart w:id="308" w:name="_Toc373399148"/>
      <w:bookmarkStart w:id="309" w:name="_Toc378326133"/>
      <w:bookmarkEnd w:id="307"/>
      <w:bookmarkEnd w:id="308"/>
      <w:bookmarkEnd w:id="309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0" w:name="_Toc372734600"/>
      <w:bookmarkStart w:id="311" w:name="_Toc373399149"/>
      <w:bookmarkStart w:id="312" w:name="_Toc378326134"/>
      <w:bookmarkEnd w:id="310"/>
      <w:bookmarkEnd w:id="311"/>
      <w:bookmarkEnd w:id="312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307"/>
        <w:gridCol w:w="1019"/>
        <w:gridCol w:w="872"/>
        <w:gridCol w:w="1163"/>
        <w:gridCol w:w="4211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9224A2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Pr="0020473A" w:rsidRDefault="00B66E85" w:rsidP="00B66E85">
      <w:pPr>
        <w:pStyle w:val="3"/>
        <w:ind w:left="918"/>
        <w:rPr>
          <w:rFonts w:ascii="微软雅黑" w:eastAsia="微软雅黑" w:hAnsi="微软雅黑"/>
        </w:rPr>
      </w:pPr>
      <w:bookmarkStart w:id="313" w:name="_Toc378326135"/>
      <w:r>
        <w:rPr>
          <w:rFonts w:ascii="微软雅黑" w:eastAsia="微软雅黑" w:hAnsi="微软雅黑" w:hint="eastAsia"/>
        </w:rPr>
        <w:lastRenderedPageBreak/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313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4" w:name="_Toc373399151"/>
      <w:bookmarkStart w:id="315" w:name="_Toc378326136"/>
      <w:bookmarkEnd w:id="314"/>
      <w:bookmarkEnd w:id="315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6" w:name="_Toc373399152"/>
      <w:bookmarkStart w:id="317" w:name="_Toc378326137"/>
      <w:bookmarkEnd w:id="316"/>
      <w:bookmarkEnd w:id="317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8" w:name="_Toc373399153"/>
      <w:bookmarkStart w:id="319" w:name="_Toc378326138"/>
      <w:bookmarkEnd w:id="318"/>
      <w:bookmarkEnd w:id="319"/>
    </w:p>
    <w:p w:rsidR="00B66E85" w:rsidRPr="0020473A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 w:rsidR="00476FD8">
        <w:rPr>
          <w:rFonts w:ascii="微软雅黑" w:eastAsia="微软雅黑" w:hAnsi="微软雅黑" w:hint="eastAsia"/>
          <w:szCs w:val="21"/>
        </w:rPr>
        <w:t>。</w:t>
      </w:r>
      <w:r w:rsidR="00476FD8">
        <w:rPr>
          <w:rFonts w:ascii="微软雅黑" w:eastAsia="微软雅黑" w:hAnsi="微软雅黑"/>
          <w:szCs w:val="21"/>
        </w:rPr>
        <w:t>如果</w:t>
      </w:r>
      <w:r w:rsidR="00476FD8">
        <w:rPr>
          <w:rFonts w:ascii="微软雅黑" w:eastAsia="微软雅黑" w:hAnsi="微软雅黑" w:hint="eastAsia"/>
          <w:szCs w:val="21"/>
        </w:rPr>
        <w:t>商品</w:t>
      </w:r>
      <w:r w:rsidR="00476FD8">
        <w:rPr>
          <w:rFonts w:ascii="微软雅黑" w:eastAsia="微软雅黑" w:hAnsi="微软雅黑"/>
          <w:szCs w:val="21"/>
        </w:rPr>
        <w:t>是</w:t>
      </w:r>
      <w:r w:rsidR="00476FD8">
        <w:rPr>
          <w:rFonts w:ascii="微软雅黑" w:eastAsia="微软雅黑" w:hAnsi="微软雅黑" w:hint="eastAsia"/>
          <w:szCs w:val="21"/>
        </w:rPr>
        <w:t>下架</w:t>
      </w:r>
      <w:r w:rsidR="00476FD8">
        <w:rPr>
          <w:rFonts w:ascii="微软雅黑" w:eastAsia="微软雅黑" w:hAnsi="微软雅黑"/>
          <w:szCs w:val="21"/>
        </w:rPr>
        <w:t>状态，</w:t>
      </w:r>
      <w:r w:rsidR="00476FD8">
        <w:rPr>
          <w:rFonts w:ascii="微软雅黑" w:eastAsia="微软雅黑" w:hAnsi="微软雅黑" w:hint="eastAsia"/>
          <w:szCs w:val="21"/>
        </w:rPr>
        <w:t>请求</w:t>
      </w:r>
      <w:r w:rsidR="00476FD8">
        <w:rPr>
          <w:rFonts w:ascii="微软雅黑" w:eastAsia="微软雅黑" w:hAnsi="微软雅黑"/>
          <w:szCs w:val="21"/>
        </w:rPr>
        <w:t>会失败。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B66E85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476FD8">
        <w:rPr>
          <w:rFonts w:ascii="微软雅黑" w:eastAsia="微软雅黑" w:hAnsi="微软雅黑" w:cs="宋体"/>
          <w:b/>
          <w:color w:val="000000"/>
        </w:rPr>
        <w:t>/</w:t>
      </w:r>
      <w:r w:rsidR="00476FD8"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2C3F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 w:rsidR="002C3F5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320" w:name="_Toc378326139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320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321" w:name="_Toc378326140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321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2" w:name="_Toc364254065"/>
      <w:bookmarkStart w:id="323" w:name="_Toc367956823"/>
      <w:bookmarkStart w:id="324" w:name="_Toc372734607"/>
      <w:bookmarkStart w:id="325" w:name="_Toc373399156"/>
      <w:bookmarkStart w:id="326" w:name="_Toc378326141"/>
      <w:bookmarkEnd w:id="322"/>
      <w:bookmarkEnd w:id="323"/>
      <w:bookmarkEnd w:id="324"/>
      <w:bookmarkEnd w:id="325"/>
      <w:bookmarkEnd w:id="326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7" w:name="_Toc364254066"/>
      <w:bookmarkStart w:id="328" w:name="_Toc367956824"/>
      <w:bookmarkStart w:id="329" w:name="_Toc372734608"/>
      <w:bookmarkStart w:id="330" w:name="_Toc373399157"/>
      <w:bookmarkStart w:id="331" w:name="_Toc378326142"/>
      <w:bookmarkEnd w:id="327"/>
      <w:bookmarkEnd w:id="328"/>
      <w:bookmarkEnd w:id="329"/>
      <w:bookmarkEnd w:id="330"/>
      <w:bookmarkEnd w:id="331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2" w:name="_Toc364254067"/>
      <w:bookmarkStart w:id="333" w:name="_Toc367956825"/>
      <w:bookmarkStart w:id="334" w:name="_Toc372734609"/>
      <w:bookmarkStart w:id="335" w:name="_Toc373399158"/>
      <w:bookmarkStart w:id="336" w:name="_Toc378326143"/>
      <w:bookmarkEnd w:id="332"/>
      <w:bookmarkEnd w:id="333"/>
      <w:bookmarkEnd w:id="334"/>
      <w:bookmarkEnd w:id="335"/>
      <w:bookmarkEnd w:id="336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irection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排序顺序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ASC 正序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DESC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倒序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create_time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041AB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59091F" w:rsidRDefault="0059091F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59091F" w:rsidRDefault="0059091F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 w:rsidR="0059091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931BD9" w:rsidRDefault="00931BD9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支付+支付中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337" w:name="_Toc378326144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337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8" w:name="_Toc364254069"/>
      <w:bookmarkStart w:id="339" w:name="_Toc367956827"/>
      <w:bookmarkStart w:id="340" w:name="_Toc372734611"/>
      <w:bookmarkStart w:id="341" w:name="_Toc373399160"/>
      <w:bookmarkStart w:id="342" w:name="_Toc378326145"/>
      <w:bookmarkEnd w:id="338"/>
      <w:bookmarkEnd w:id="339"/>
      <w:bookmarkEnd w:id="340"/>
      <w:bookmarkEnd w:id="341"/>
      <w:bookmarkEnd w:id="34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3" w:name="_Toc364254070"/>
      <w:bookmarkStart w:id="344" w:name="_Toc367956828"/>
      <w:bookmarkStart w:id="345" w:name="_Toc372734612"/>
      <w:bookmarkStart w:id="346" w:name="_Toc373399161"/>
      <w:bookmarkStart w:id="347" w:name="_Toc378326146"/>
      <w:bookmarkEnd w:id="343"/>
      <w:bookmarkEnd w:id="344"/>
      <w:bookmarkEnd w:id="345"/>
      <w:bookmarkEnd w:id="346"/>
      <w:bookmarkEnd w:id="347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8" w:name="_Toc364254071"/>
      <w:bookmarkStart w:id="349" w:name="_Toc367956829"/>
      <w:bookmarkStart w:id="350" w:name="_Toc372734613"/>
      <w:bookmarkStart w:id="351" w:name="_Toc373399162"/>
      <w:bookmarkStart w:id="352" w:name="_Toc378326147"/>
      <w:bookmarkEnd w:id="348"/>
      <w:bookmarkEnd w:id="349"/>
      <w:bookmarkEnd w:id="350"/>
      <w:bookmarkEnd w:id="351"/>
      <w:bookmarkEnd w:id="352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9224A2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353" w:name="OrderItem"/>
      <w:bookmarkEnd w:id="353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9224A2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354" w:name="PaymentItem"/>
      <w:bookmarkStart w:id="355" w:name="ExpressInfo"/>
      <w:bookmarkEnd w:id="354"/>
      <w:bookmarkEnd w:id="355"/>
      <w:r>
        <w:lastRenderedPageBreak/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356" w:name="GoodsItem"/>
      <w:bookmarkEnd w:id="356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357" w:name="_Toc378326148"/>
      <w:r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357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8" w:name="_Toc367956831"/>
      <w:bookmarkStart w:id="359" w:name="_Toc372734615"/>
      <w:bookmarkStart w:id="360" w:name="_Toc373399164"/>
      <w:bookmarkStart w:id="361" w:name="_Toc378326149"/>
      <w:bookmarkEnd w:id="358"/>
      <w:bookmarkEnd w:id="359"/>
      <w:bookmarkEnd w:id="360"/>
      <w:bookmarkEnd w:id="361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2" w:name="_Toc367956832"/>
      <w:bookmarkStart w:id="363" w:name="_Toc372734616"/>
      <w:bookmarkStart w:id="364" w:name="_Toc373399165"/>
      <w:bookmarkStart w:id="365" w:name="_Toc378326150"/>
      <w:bookmarkEnd w:id="362"/>
      <w:bookmarkEnd w:id="363"/>
      <w:bookmarkEnd w:id="364"/>
      <w:bookmarkEnd w:id="365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6" w:name="_Toc367956833"/>
      <w:bookmarkStart w:id="367" w:name="_Toc372734617"/>
      <w:bookmarkStart w:id="368" w:name="_Toc373399166"/>
      <w:bookmarkStart w:id="369" w:name="_Toc378326151"/>
      <w:bookmarkEnd w:id="366"/>
      <w:bookmarkEnd w:id="367"/>
      <w:bookmarkEnd w:id="368"/>
      <w:bookmarkEnd w:id="369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925E3B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</w:t>
            </w:r>
            <w:r w:rsidR="00494FE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370" w:name="PayInfo"/>
      <w:bookmarkEnd w:id="370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371" w:name="PayedPayment"/>
      <w:bookmarkEnd w:id="371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  <w:p w:rsidR="002739AA" w:rsidRDefault="002739AA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balance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372" w:name="_下单接口"/>
      <w:bookmarkStart w:id="373" w:name="_Toc378326152"/>
      <w:bookmarkEnd w:id="372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373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4" w:name="_Toc364254073"/>
      <w:bookmarkStart w:id="375" w:name="_Toc367956835"/>
      <w:bookmarkStart w:id="376" w:name="_Toc372734619"/>
      <w:bookmarkStart w:id="377" w:name="_Toc373399168"/>
      <w:bookmarkStart w:id="378" w:name="_Toc378326153"/>
      <w:bookmarkEnd w:id="374"/>
      <w:bookmarkEnd w:id="375"/>
      <w:bookmarkEnd w:id="376"/>
      <w:bookmarkEnd w:id="377"/>
      <w:bookmarkEnd w:id="378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9" w:name="_Toc364254074"/>
      <w:bookmarkStart w:id="380" w:name="_Toc367956836"/>
      <w:bookmarkStart w:id="381" w:name="_Toc372734620"/>
      <w:bookmarkStart w:id="382" w:name="_Toc373399169"/>
      <w:bookmarkStart w:id="383" w:name="_Toc378326154"/>
      <w:bookmarkEnd w:id="379"/>
      <w:bookmarkEnd w:id="380"/>
      <w:bookmarkEnd w:id="381"/>
      <w:bookmarkEnd w:id="382"/>
      <w:bookmarkEnd w:id="383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4" w:name="_Toc364254075"/>
      <w:bookmarkStart w:id="385" w:name="_Toc367956837"/>
      <w:bookmarkStart w:id="386" w:name="_Toc372734621"/>
      <w:bookmarkStart w:id="387" w:name="_Toc373399170"/>
      <w:bookmarkStart w:id="388" w:name="_Toc378326155"/>
      <w:bookmarkEnd w:id="384"/>
      <w:bookmarkEnd w:id="385"/>
      <w:bookmarkEnd w:id="386"/>
      <w:bookmarkEnd w:id="387"/>
      <w:bookmarkEnd w:id="388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CE6C2D" wp14:editId="7D18A2B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"discount" : 3,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"quantity" : 10,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"invoiceType" : 1,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"address" : {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4A17C2" w:rsidRPr="00BA2FF3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4A17C2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4A17C2" w:rsidRDefault="004A17C2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4A17C2" w:rsidRDefault="004A17C2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2427541,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[ {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quantity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492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invoiceType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address</w:t>
                      </w:r>
                      <w:proofErr w:type="gramEnd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 : {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proofErr w:type="gramStart"/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proofErr w:type="gramEnd"/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4A17C2" w:rsidRPr="00BA2FF3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4A17C2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4A17C2" w:rsidRDefault="004A17C2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4A17C2" w:rsidRDefault="004A17C2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452"/>
        <w:gridCol w:w="872"/>
        <w:gridCol w:w="1163"/>
        <w:gridCol w:w="872"/>
        <w:gridCol w:w="4213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D71DB7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derType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…..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根据业务需要设置该值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9224A2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89" w:name="Goods"/>
      <w:bookmarkEnd w:id="389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390" w:name="Address"/>
      <w:bookmarkEnd w:id="390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391" w:name="_Toc378326156"/>
      <w:r>
        <w:rPr>
          <w:rFonts w:ascii="微软雅黑" w:eastAsia="微软雅黑" w:hAnsi="微软雅黑" w:hint="eastAsia"/>
        </w:rPr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391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2" w:name="_Toc367956839"/>
      <w:bookmarkStart w:id="393" w:name="_Toc372734623"/>
      <w:bookmarkStart w:id="394" w:name="_Toc373399172"/>
      <w:bookmarkStart w:id="395" w:name="_Toc378326157"/>
      <w:bookmarkEnd w:id="392"/>
      <w:bookmarkEnd w:id="393"/>
      <w:bookmarkEnd w:id="394"/>
      <w:bookmarkEnd w:id="395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6" w:name="_Toc367956840"/>
      <w:bookmarkStart w:id="397" w:name="_Toc372734624"/>
      <w:bookmarkStart w:id="398" w:name="_Toc373399173"/>
      <w:bookmarkStart w:id="399" w:name="_Toc378326158"/>
      <w:bookmarkEnd w:id="396"/>
      <w:bookmarkEnd w:id="397"/>
      <w:bookmarkEnd w:id="398"/>
      <w:bookmarkEnd w:id="399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0" w:name="_Toc367956841"/>
      <w:bookmarkStart w:id="401" w:name="_Toc372734625"/>
      <w:bookmarkStart w:id="402" w:name="_Toc373399174"/>
      <w:bookmarkStart w:id="403" w:name="_Toc378326159"/>
      <w:bookmarkEnd w:id="400"/>
      <w:bookmarkEnd w:id="401"/>
      <w:bookmarkEnd w:id="402"/>
      <w:bookmarkEnd w:id="403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404" w:name="_Toc378326160"/>
      <w:r>
        <w:rPr>
          <w:rFonts w:ascii="微软雅黑" w:eastAsia="微软雅黑" w:hAnsi="微软雅黑" w:hint="eastAsia"/>
        </w:rPr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404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5" w:name="_Toc367956843"/>
      <w:bookmarkStart w:id="406" w:name="_Toc372734627"/>
      <w:bookmarkStart w:id="407" w:name="_Toc373399176"/>
      <w:bookmarkStart w:id="408" w:name="_Toc378326161"/>
      <w:bookmarkEnd w:id="405"/>
      <w:bookmarkEnd w:id="406"/>
      <w:bookmarkEnd w:id="407"/>
      <w:bookmarkEnd w:id="408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9" w:name="_Toc367956844"/>
      <w:bookmarkStart w:id="410" w:name="_Toc372734628"/>
      <w:bookmarkStart w:id="411" w:name="_Toc373399177"/>
      <w:bookmarkStart w:id="412" w:name="_Toc378326162"/>
      <w:bookmarkEnd w:id="409"/>
      <w:bookmarkEnd w:id="410"/>
      <w:bookmarkEnd w:id="411"/>
      <w:bookmarkEnd w:id="412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3" w:name="_Toc367956845"/>
      <w:bookmarkStart w:id="414" w:name="_Toc372734629"/>
      <w:bookmarkStart w:id="415" w:name="_Toc373399178"/>
      <w:bookmarkStart w:id="416" w:name="_Toc378326163"/>
      <w:bookmarkEnd w:id="413"/>
      <w:bookmarkEnd w:id="414"/>
      <w:bookmarkEnd w:id="415"/>
      <w:bookmarkEnd w:id="416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0248F2" w:rsidRPr="0020473A" w:rsidRDefault="000248F2" w:rsidP="000248F2">
      <w:pPr>
        <w:pStyle w:val="3"/>
        <w:rPr>
          <w:rFonts w:ascii="微软雅黑" w:eastAsia="微软雅黑" w:hAnsi="微软雅黑"/>
        </w:rPr>
      </w:pPr>
      <w:bookmarkStart w:id="417" w:name="_Toc378326164"/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信息修改</w:t>
      </w:r>
      <w:r w:rsidRPr="0020473A">
        <w:rPr>
          <w:rFonts w:ascii="微软雅黑" w:eastAsia="微软雅黑" w:hAnsi="微软雅黑" w:hint="eastAsia"/>
        </w:rPr>
        <w:t>接口</w:t>
      </w:r>
      <w:bookmarkEnd w:id="417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8" w:name="_Toc378326165"/>
      <w:bookmarkEnd w:id="418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9" w:name="_Toc378326166"/>
      <w:bookmarkEnd w:id="419"/>
    </w:p>
    <w:p w:rsidR="000248F2" w:rsidRPr="0020473A" w:rsidRDefault="000248F2" w:rsidP="000248F2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0" w:name="_Toc378326167"/>
      <w:bookmarkEnd w:id="420"/>
    </w:p>
    <w:p w:rsidR="000248F2" w:rsidRDefault="000248F2" w:rsidP="000248F2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下面</w:t>
      </w:r>
      <w:r>
        <w:rPr>
          <w:rStyle w:val="aff7"/>
        </w:rPr>
        <w:t>是请求示例：</w:t>
      </w:r>
    </w:p>
    <w:p w:rsidR="000248F2" w:rsidRPr="0020473A" w:rsidRDefault="000248F2" w:rsidP="000248F2">
      <w:pPr>
        <w:rPr>
          <w:rFonts w:ascii="微软雅黑" w:eastAsia="微软雅黑" w:hAnsi="微软雅黑"/>
          <w:szCs w:val="21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C22536" wp14:editId="6C1A2FE1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</w:t>
                            </w:r>
                            <w:r w:rsidRPr="00C43515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goods_update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?st=XLhnx8iRGqH3KtdgbdJo HTTP/1.1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order_id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0248F2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price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4A17C2" w:rsidRPr="00BA2FF3" w:rsidRDefault="004A17C2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4A17C2" w:rsidRDefault="004A17C2" w:rsidP="000248F2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</w:t>
                            </w:r>
                          </w:p>
                          <w:p w:rsidR="004A17C2" w:rsidRDefault="004A17C2" w:rsidP="000248F2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.95pt;margin-top:14.05pt;width:4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">
                <v:textbox style="mso-fit-shape-to-text:t">
                  <w:txbxContent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</w:t>
                      </w:r>
                      <w:r w:rsidRPr="00C43515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goods_update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?st=XLhnx8iRGqH3KtdgbdJo HTTP/1.1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order_id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2427541,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[ {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 w:rsidRPr="000248F2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price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4A17C2" w:rsidRPr="00BA2FF3" w:rsidRDefault="004A17C2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</w:t>
                      </w:r>
                      <w:proofErr w:type="gramStart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</w:t>
                      </w:r>
                      <w:proofErr w:type="gramEnd"/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492</w:t>
                      </w:r>
                    </w:p>
                    <w:p w:rsidR="004A17C2" w:rsidRDefault="004A17C2" w:rsidP="000248F2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</w:t>
                      </w:r>
                    </w:p>
                    <w:p w:rsidR="004A17C2" w:rsidRDefault="004A17C2" w:rsidP="000248F2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248F2" w:rsidRDefault="000248F2" w:rsidP="000248F2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0248F2">
        <w:rPr>
          <w:rFonts w:ascii="微软雅黑" w:eastAsia="微软雅黑" w:hAnsi="微软雅黑" w:cs="宋体"/>
          <w:b/>
          <w:color w:val="000000"/>
        </w:rPr>
        <w:t>goods_update</w: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3"/>
        <w:gridCol w:w="2094"/>
        <w:gridCol w:w="1019"/>
        <w:gridCol w:w="870"/>
        <w:gridCol w:w="1019"/>
        <w:gridCol w:w="3922"/>
      </w:tblGrid>
      <w:tr w:rsidR="000248F2" w:rsidRPr="005F1547" w:rsidTr="00183F17">
        <w:trPr>
          <w:trHeight w:val="285"/>
        </w:trPr>
        <w:tc>
          <w:tcPr>
            <w:tcW w:w="61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3F17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0248F2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UpdateGoods" w:history="1">
              <w:r w:rsidRPr="000248F2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Update</w:t>
              </w:r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</w:tbl>
    <w:p w:rsidR="000248F2" w:rsidRDefault="000248F2" w:rsidP="000248F2">
      <w:pPr>
        <w:pStyle w:val="affe"/>
        <w:pBdr>
          <w:bottom w:val="single" w:sz="4" w:space="6" w:color="4F81BD"/>
        </w:pBdr>
      </w:pPr>
      <w:bookmarkStart w:id="421" w:name="UpdateGoods"/>
      <w:bookmarkEnd w:id="421"/>
      <w:r>
        <w:t>UpdateGoods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48F2" w:rsidRPr="004A4D02" w:rsidTr="00B068A6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248F2" w:rsidRPr="006B0D78" w:rsidTr="00B068A6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6B0D78" w:rsidTr="00B068A6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成功的订单号</w:t>
            </w:r>
          </w:p>
        </w:tc>
      </w:tr>
    </w:tbl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bookmarkStart w:id="422" w:name="_Toc378326168"/>
      <w:r>
        <w:rPr>
          <w:rFonts w:ascii="微软雅黑" w:eastAsia="微软雅黑" w:hAnsi="微软雅黑" w:hint="eastAsia"/>
        </w:rPr>
        <w:lastRenderedPageBreak/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422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3" w:name="_Toc372734631"/>
      <w:bookmarkStart w:id="424" w:name="_Toc373399180"/>
      <w:bookmarkStart w:id="425" w:name="_Toc378326169"/>
      <w:bookmarkEnd w:id="423"/>
      <w:bookmarkEnd w:id="424"/>
      <w:bookmarkEnd w:id="425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6" w:name="_Toc372734632"/>
      <w:bookmarkStart w:id="427" w:name="_Toc373399181"/>
      <w:bookmarkStart w:id="428" w:name="_Toc378326170"/>
      <w:bookmarkEnd w:id="426"/>
      <w:bookmarkEnd w:id="427"/>
      <w:bookmarkEnd w:id="428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9" w:name="_Toc372734633"/>
      <w:bookmarkStart w:id="430" w:name="_Toc373399182"/>
      <w:bookmarkStart w:id="431" w:name="_Toc378326171"/>
      <w:bookmarkEnd w:id="429"/>
      <w:bookmarkEnd w:id="430"/>
      <w:bookmarkEnd w:id="431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432" w:name="_Toc378326172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432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3" w:name="_Toc367956847"/>
      <w:bookmarkStart w:id="434" w:name="_Toc372734635"/>
      <w:bookmarkStart w:id="435" w:name="_Toc373399184"/>
      <w:bookmarkStart w:id="436" w:name="_Toc378326173"/>
      <w:bookmarkEnd w:id="433"/>
      <w:bookmarkEnd w:id="434"/>
      <w:bookmarkEnd w:id="435"/>
      <w:bookmarkEnd w:id="436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7" w:name="_Toc367956848"/>
      <w:bookmarkStart w:id="438" w:name="_Toc372734636"/>
      <w:bookmarkStart w:id="439" w:name="_Toc373399185"/>
      <w:bookmarkStart w:id="440" w:name="_Toc378326174"/>
      <w:bookmarkEnd w:id="437"/>
      <w:bookmarkEnd w:id="438"/>
      <w:bookmarkEnd w:id="439"/>
      <w:bookmarkEnd w:id="440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1" w:name="_Toc367956849"/>
      <w:bookmarkStart w:id="442" w:name="_Toc372734637"/>
      <w:bookmarkStart w:id="443" w:name="_Toc373399186"/>
      <w:bookmarkStart w:id="444" w:name="_Toc378326175"/>
      <w:bookmarkEnd w:id="441"/>
      <w:bookmarkEnd w:id="442"/>
      <w:bookmarkEnd w:id="443"/>
      <w:bookmarkEnd w:id="444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B068A6" w:rsidRPr="0020473A" w:rsidRDefault="00B068A6" w:rsidP="00B068A6">
      <w:pPr>
        <w:pStyle w:val="3"/>
        <w:rPr>
          <w:rFonts w:ascii="微软雅黑" w:eastAsia="微软雅黑" w:hAnsi="微软雅黑"/>
        </w:rPr>
      </w:pPr>
      <w:bookmarkStart w:id="445" w:name="_Toc378326176"/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订单同步</w:t>
      </w:r>
      <w:r w:rsidR="002D2CB7"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 w:hint="eastAsia"/>
        </w:rPr>
        <w:t>接口</w:t>
      </w:r>
      <w:bookmarkEnd w:id="445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6" w:name="_Toc378326177"/>
      <w:bookmarkEnd w:id="446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7" w:name="_Toc378326178"/>
      <w:bookmarkEnd w:id="447"/>
    </w:p>
    <w:p w:rsidR="00B068A6" w:rsidRPr="0020473A" w:rsidRDefault="00B068A6" w:rsidP="00B068A6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8" w:name="_Toc378326179"/>
      <w:bookmarkEnd w:id="448"/>
    </w:p>
    <w:p w:rsidR="00B068A6" w:rsidRDefault="00B068A6" w:rsidP="00B068A6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068A6" w:rsidRDefault="00B068A6" w:rsidP="00B068A6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="00E27BBE">
        <w:rPr>
          <w:rFonts w:ascii="微软雅黑" w:eastAsia="微软雅黑" w:hAnsi="微软雅黑" w:cs="宋体"/>
          <w:b/>
          <w:color w:val="000000"/>
        </w:rPr>
        <w:t>sync/</w:t>
      </w:r>
      <w:r>
        <w:rPr>
          <w:rFonts w:ascii="微软雅黑" w:eastAsia="微软雅黑" w:hAnsi="微软雅黑" w:cs="宋体"/>
          <w:b/>
          <w:color w:val="000000"/>
        </w:rPr>
        <w:t>input</w:t>
      </w:r>
    </w:p>
    <w:p w:rsidR="00193A83" w:rsidRPr="00DE7BFE" w:rsidRDefault="00B068A6" w:rsidP="00DE7BF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p w:rsidR="00666437" w:rsidRPr="00666437" w:rsidRDefault="00666437" w:rsidP="00DE7BFE">
      <w:bookmarkStart w:id="449" w:name="OrderInfo"/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2348"/>
        <w:gridCol w:w="708"/>
        <w:gridCol w:w="724"/>
        <w:gridCol w:w="1017"/>
        <w:gridCol w:w="3782"/>
      </w:tblGrid>
      <w:tr w:rsidR="00B068A6" w:rsidRPr="005F1547" w:rsidTr="000C7FB3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bookmarkEnd w:id="449"/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5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5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totalPrice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总金额，单位分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E53CC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</w:t>
            </w:r>
            <w:r w:rsidR="00CD136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ThirdGoods" w:history="1">
              <w:r w:rsidR="00356A94" w:rsidRPr="00356A94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ThirdGoods</w:t>
              </w:r>
            </w:hyperlink>
            <w:r w:rsidR="00356A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FC649D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v</w:t>
            </w:r>
            <w:r w:rsidR="00D373D6">
              <w:t>erif</w:t>
            </w:r>
            <w:r w:rsidR="00D373D6">
              <w:rPr>
                <w:rFonts w:hint="eastAsia"/>
              </w:rPr>
              <w:t>y</w:t>
            </w:r>
            <w:r w:rsidRPr="00FC649D">
              <w:t>Code</w:t>
            </w:r>
            <w:r w:rsidR="007267CD">
              <w:rPr>
                <w:rFonts w:hint="eastAsia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>
              <w:rPr>
                <w:rFonts w:hint="eastAsia"/>
              </w:rPr>
              <w:t xml:space="preserve"> </w:t>
            </w:r>
            <w:hyperlink w:anchor="VerificationCode" w:history="1">
              <w:r w:rsidRPr="00A656B0">
                <w:rPr>
                  <w:rStyle w:val="ab"/>
                  <w:rFonts w:hint="eastAsia"/>
                </w:rPr>
                <w:t>V</w:t>
              </w:r>
              <w:r w:rsidRPr="00A656B0">
                <w:rPr>
                  <w:rStyle w:val="ab"/>
                </w:rPr>
                <w:t>erif</w:t>
              </w:r>
              <w:r w:rsidR="00070169">
                <w:rPr>
                  <w:rStyle w:val="ab"/>
                  <w:rFonts w:hint="eastAsia"/>
                </w:rPr>
                <w:t>y</w:t>
              </w:r>
              <w:r w:rsidRPr="00A656B0">
                <w:rPr>
                  <w:rStyle w:val="ab"/>
                </w:rPr>
                <w:t>Code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6B0D78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5D441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团购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代金券</w:t>
            </w:r>
          </w:p>
          <w:p w:rsidR="00E53CC5" w:rsidRPr="005F1547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2 </w:t>
            </w:r>
            <w:r w:rsidRPr="00E53CC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逛商城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状态，订单状态的文本说明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用户ID</w:t>
            </w:r>
          </w:p>
        </w:tc>
      </w:tr>
      <w:tr w:rsidR="0052254B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8B37A4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m</w:t>
            </w:r>
            <w:r w:rsidR="006447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Pr="006B0D78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2D2CB7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</w:tbl>
    <w:p w:rsidR="00FC649D" w:rsidRDefault="00FC649D" w:rsidP="00FC649D">
      <w:pPr>
        <w:pStyle w:val="affe"/>
        <w:pBdr>
          <w:bottom w:val="single" w:sz="4" w:space="6" w:color="4F81BD"/>
        </w:pBdr>
      </w:pPr>
      <w:bookmarkStart w:id="450" w:name="ThirdGoods"/>
      <w:bookmarkEnd w:id="450"/>
      <w:r>
        <w:t>ThirdGoods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FC649D" w:rsidRPr="004A4D02" w:rsidTr="004A17C2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外部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, 单位分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detailUrl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商品详情链接</w:t>
            </w:r>
          </w:p>
        </w:tc>
      </w:tr>
    </w:tbl>
    <w:p w:rsidR="00FC649D" w:rsidRDefault="00FC649D" w:rsidP="00577FC4"/>
    <w:p w:rsidR="00B068A6" w:rsidRDefault="00070169" w:rsidP="00B068A6">
      <w:pPr>
        <w:pStyle w:val="affe"/>
        <w:pBdr>
          <w:bottom w:val="single" w:sz="4" w:space="6" w:color="4F81BD"/>
        </w:pBdr>
      </w:pPr>
      <w:bookmarkStart w:id="451" w:name="VerificationCode"/>
      <w:r>
        <w:t>Verif</w:t>
      </w:r>
      <w:r>
        <w:rPr>
          <w:rFonts w:hint="eastAsia"/>
          <w:lang w:eastAsia="zh-CN"/>
        </w:rPr>
        <w:t>y</w:t>
      </w:r>
      <w:r w:rsidR="00FC649D" w:rsidRPr="00FC649D">
        <w:t>Code</w:t>
      </w:r>
      <w:bookmarkEnd w:id="451"/>
      <w:r w:rsidR="00B068A6"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B068A6" w:rsidRPr="004A4D02" w:rsidTr="002008DD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D6B25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Pr="004A4D02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商城验证码id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70B31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串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1F42C4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27C3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F27C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0A7A0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A7A0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ffective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有效时间</w:t>
            </w:r>
          </w:p>
        </w:tc>
      </w:tr>
    </w:tbl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34"/>
        <w:gridCol w:w="1133"/>
        <w:gridCol w:w="1135"/>
        <w:gridCol w:w="3963"/>
      </w:tblGrid>
      <w:tr w:rsidR="00B068A6" w:rsidRPr="006B0D78" w:rsidTr="0029307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A17C2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Pr="006B0D78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068A6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93074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307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D2CB7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</w:t>
            </w:r>
            <w:r w:rsidR="00663EF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验证码列表</w:t>
            </w:r>
          </w:p>
        </w:tc>
      </w:tr>
    </w:tbl>
    <w:p w:rsidR="002D2CB7" w:rsidRPr="0020473A" w:rsidRDefault="002D2CB7" w:rsidP="002D2CB7">
      <w:pPr>
        <w:pStyle w:val="3"/>
        <w:rPr>
          <w:rFonts w:ascii="微软雅黑" w:eastAsia="微软雅黑" w:hAnsi="微软雅黑"/>
        </w:rPr>
      </w:pPr>
      <w:bookmarkStart w:id="452" w:name="_Toc378326180"/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订单同步</w:t>
      </w:r>
      <w:r>
        <w:rPr>
          <w:rFonts w:ascii="微软雅黑" w:eastAsia="微软雅黑" w:hAnsi="微软雅黑" w:hint="eastAsia"/>
        </w:rPr>
        <w:t>修改接口</w:t>
      </w:r>
      <w:bookmarkEnd w:id="452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3" w:name="_Toc378326181"/>
      <w:bookmarkEnd w:id="453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4" w:name="_Toc378326182"/>
      <w:bookmarkEnd w:id="454"/>
    </w:p>
    <w:p w:rsidR="002D2CB7" w:rsidRPr="0020473A" w:rsidRDefault="002D2CB7" w:rsidP="002D2CB7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5" w:name="_Toc378326183"/>
      <w:bookmarkEnd w:id="455"/>
    </w:p>
    <w:p w:rsidR="002D2CB7" w:rsidRDefault="002D2CB7" w:rsidP="002D2CB7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2D2CB7" w:rsidRDefault="002D2CB7" w:rsidP="002D2CB7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order/sync/update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  <w:r>
        <w:rPr>
          <w:rFonts w:ascii="微软雅黑" w:eastAsia="微软雅黑" w:hAnsi="微软雅黑" w:hint="eastAsia"/>
        </w:rPr>
        <w:t>（对于</w:t>
      </w:r>
      <w:r>
        <w:rPr>
          <w:rFonts w:ascii="微软雅黑" w:eastAsia="微软雅黑" w:hAnsi="微软雅黑"/>
        </w:rPr>
        <w:t>不传的参数不修改</w:t>
      </w:r>
      <w:r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/>
        </w:rPr>
        <w:t>）</w:t>
      </w:r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1890"/>
        <w:gridCol w:w="1017"/>
        <w:gridCol w:w="873"/>
        <w:gridCol w:w="1017"/>
        <w:gridCol w:w="3782"/>
      </w:tblGrid>
      <w:tr w:rsidR="002D2CB7" w:rsidRPr="005F1547" w:rsidTr="003C5B66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C6D59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3D6758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4A4D02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D7ABC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1A7750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6B0D78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5E56FA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0B2ADE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0E3C4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5F5D1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bookmarkStart w:id="456" w:name="_GoBack"/>
            <w:bookmarkEnd w:id="456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验证码状态和验证时间的修改</w:t>
            </w:r>
          </w:p>
          <w:p w:rsidR="0084014B" w:rsidRPr="000B2ADE" w:rsidRDefault="0084014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修改验证码时必须提供商城验证码id</w:t>
            </w:r>
          </w:p>
        </w:tc>
      </w:tr>
    </w:tbl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907"/>
        <w:gridCol w:w="994"/>
        <w:gridCol w:w="990"/>
        <w:gridCol w:w="4673"/>
      </w:tblGrid>
      <w:tr w:rsidR="002D2CB7" w:rsidRPr="006B0D78" w:rsidTr="00173AFC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3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173AF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69103D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7470B3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3B6E7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913000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订单验证码列表</w:t>
            </w:r>
          </w:p>
        </w:tc>
      </w:tr>
    </w:tbl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bookmarkStart w:id="457" w:name="_Toc378326184"/>
      <w:r>
        <w:rPr>
          <w:rFonts w:ascii="微软雅黑" w:eastAsia="微软雅黑" w:hAnsi="微软雅黑" w:hint="eastAsia"/>
        </w:rPr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457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458" w:name="_Toc378326185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458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9" w:name="_Toc364254082"/>
      <w:bookmarkStart w:id="460" w:name="_Toc367956852"/>
      <w:bookmarkStart w:id="461" w:name="_Toc372734640"/>
      <w:bookmarkStart w:id="462" w:name="_Toc373399189"/>
      <w:bookmarkStart w:id="463" w:name="_Toc378326186"/>
      <w:bookmarkEnd w:id="459"/>
      <w:bookmarkEnd w:id="460"/>
      <w:bookmarkEnd w:id="461"/>
      <w:bookmarkEnd w:id="462"/>
      <w:bookmarkEnd w:id="463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4" w:name="_Toc364254083"/>
      <w:bookmarkStart w:id="465" w:name="_Toc367956853"/>
      <w:bookmarkStart w:id="466" w:name="_Toc372734641"/>
      <w:bookmarkStart w:id="467" w:name="_Toc373399190"/>
      <w:bookmarkStart w:id="468" w:name="_Toc378326187"/>
      <w:bookmarkEnd w:id="464"/>
      <w:bookmarkEnd w:id="465"/>
      <w:bookmarkEnd w:id="466"/>
      <w:bookmarkEnd w:id="467"/>
      <w:bookmarkEnd w:id="468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9" w:name="_Toc364254084"/>
      <w:bookmarkStart w:id="470" w:name="_Toc367956854"/>
      <w:bookmarkStart w:id="471" w:name="_Toc372734642"/>
      <w:bookmarkStart w:id="472" w:name="_Toc373399191"/>
      <w:bookmarkStart w:id="473" w:name="_Toc378326188"/>
      <w:bookmarkEnd w:id="469"/>
      <w:bookmarkEnd w:id="470"/>
      <w:bookmarkEnd w:id="471"/>
      <w:bookmarkEnd w:id="472"/>
      <w:bookmarkEnd w:id="473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act_order_id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1092"/>
        <w:gridCol w:w="850"/>
        <w:gridCol w:w="5240"/>
      </w:tblGrid>
      <w:tr w:rsidR="00016B6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7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016B69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7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934FD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474" w:name="_Toc378326189"/>
      <w:r>
        <w:rPr>
          <w:rFonts w:ascii="微软雅黑" w:eastAsia="微软雅黑" w:hAnsi="微软雅黑" w:hint="eastAsia"/>
        </w:rPr>
        <w:lastRenderedPageBreak/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474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75" w:name="_Toc364254086"/>
      <w:bookmarkStart w:id="476" w:name="_Toc367956856"/>
      <w:bookmarkStart w:id="477" w:name="_Toc372734644"/>
      <w:bookmarkStart w:id="478" w:name="_Toc373399193"/>
      <w:bookmarkStart w:id="479" w:name="_Toc378326190"/>
      <w:bookmarkEnd w:id="475"/>
      <w:bookmarkEnd w:id="476"/>
      <w:bookmarkEnd w:id="477"/>
      <w:bookmarkEnd w:id="478"/>
      <w:bookmarkEnd w:id="479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0" w:name="_Toc364254087"/>
      <w:bookmarkStart w:id="481" w:name="_Toc367956857"/>
      <w:bookmarkStart w:id="482" w:name="_Toc372734645"/>
      <w:bookmarkStart w:id="483" w:name="_Toc373399194"/>
      <w:bookmarkStart w:id="484" w:name="_Toc378326191"/>
      <w:bookmarkEnd w:id="480"/>
      <w:bookmarkEnd w:id="481"/>
      <w:bookmarkEnd w:id="482"/>
      <w:bookmarkEnd w:id="483"/>
      <w:bookmarkEnd w:id="484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5" w:name="_Toc364254088"/>
      <w:bookmarkStart w:id="486" w:name="_Toc367956858"/>
      <w:bookmarkStart w:id="487" w:name="_Toc372734646"/>
      <w:bookmarkStart w:id="488" w:name="_Toc373399195"/>
      <w:bookmarkStart w:id="489" w:name="_Toc378326192"/>
      <w:bookmarkEnd w:id="485"/>
      <w:bookmarkEnd w:id="486"/>
      <w:bookmarkEnd w:id="487"/>
      <w:bookmarkEnd w:id="488"/>
      <w:bookmarkEnd w:id="489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7D3FE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490" w:name="_Toc378326193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490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1" w:name="_Toc364254090"/>
      <w:bookmarkStart w:id="492" w:name="_Toc367956860"/>
      <w:bookmarkStart w:id="493" w:name="_Toc372734648"/>
      <w:bookmarkStart w:id="494" w:name="_Toc373399197"/>
      <w:bookmarkStart w:id="495" w:name="_Toc378326194"/>
      <w:bookmarkEnd w:id="491"/>
      <w:bookmarkEnd w:id="492"/>
      <w:bookmarkEnd w:id="493"/>
      <w:bookmarkEnd w:id="494"/>
      <w:bookmarkEnd w:id="495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6" w:name="_Toc364254091"/>
      <w:bookmarkStart w:id="497" w:name="_Toc367956861"/>
      <w:bookmarkStart w:id="498" w:name="_Toc372734649"/>
      <w:bookmarkStart w:id="499" w:name="_Toc373399198"/>
      <w:bookmarkStart w:id="500" w:name="_Toc378326195"/>
      <w:bookmarkEnd w:id="496"/>
      <w:bookmarkEnd w:id="497"/>
      <w:bookmarkEnd w:id="498"/>
      <w:bookmarkEnd w:id="499"/>
      <w:bookmarkEnd w:id="500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01" w:name="_Toc364254092"/>
      <w:bookmarkStart w:id="502" w:name="_Toc367956862"/>
      <w:bookmarkStart w:id="503" w:name="_Toc372734650"/>
      <w:bookmarkStart w:id="504" w:name="_Toc373399199"/>
      <w:bookmarkStart w:id="505" w:name="_Toc378326196"/>
      <w:bookmarkEnd w:id="501"/>
      <w:bookmarkEnd w:id="502"/>
      <w:bookmarkEnd w:id="503"/>
      <w:bookmarkEnd w:id="504"/>
      <w:bookmarkEnd w:id="505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506" w:name="ConsumeHistoryItem"/>
      <w:bookmarkEnd w:id="506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507" w:name="_Toc378326197"/>
      <w:r w:rsidRPr="0020473A">
        <w:rPr>
          <w:rFonts w:ascii="微软雅黑" w:eastAsia="微软雅黑" w:hAnsi="微软雅黑" w:hint="eastAsia"/>
        </w:rPr>
        <w:t>附录</w:t>
      </w:r>
      <w:bookmarkEnd w:id="507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508" w:name="_Toc378326198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508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509" w:name="_Toc378326199"/>
      <w:r>
        <w:rPr>
          <w:rFonts w:hint="eastAsia"/>
        </w:rPr>
        <w:lastRenderedPageBreak/>
        <w:t>票据类</w:t>
      </w:r>
      <w:r w:rsidRPr="0028400A">
        <w:rPr>
          <w:rFonts w:hint="eastAsia"/>
        </w:rPr>
        <w:t>错误码定义</w:t>
      </w:r>
      <w:bookmarkEnd w:id="509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510" w:name="_Toc378326200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510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511" w:name="_Toc378326201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511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40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2013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2020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发码方式信息不存在。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2026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317388" w:rsidRPr="00764421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764421" w:rsidSect="00711039">
      <w:headerReference w:type="default" r:id="rId12"/>
      <w:footerReference w:type="default" r:id="rId13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A2" w:rsidRDefault="009224A2">
      <w:r>
        <w:separator/>
      </w:r>
    </w:p>
  </w:endnote>
  <w:endnote w:type="continuationSeparator" w:id="0">
    <w:p w:rsidR="009224A2" w:rsidRDefault="0092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7C2" w:rsidRDefault="004A17C2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5E56FA" w:rsidRPr="005E56FA">
      <w:rPr>
        <w:noProof/>
        <w:lang w:val="zh-CN"/>
      </w:rPr>
      <w:t>37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A2" w:rsidRDefault="009224A2">
      <w:r>
        <w:separator/>
      </w:r>
    </w:p>
  </w:footnote>
  <w:footnote w:type="continuationSeparator" w:id="0">
    <w:p w:rsidR="009224A2" w:rsidRDefault="00922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4A17C2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4A17C2" w:rsidRDefault="004A17C2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4A17C2" w:rsidRDefault="004A17C2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4A17C2" w:rsidRDefault="004A17C2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4A17C2" w:rsidRDefault="004A17C2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4A17C2" w:rsidRPr="008D51F1" w:rsidRDefault="004A17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2B7"/>
    <w:rsid w:val="00001BDD"/>
    <w:rsid w:val="00002042"/>
    <w:rsid w:val="000024DE"/>
    <w:rsid w:val="00003555"/>
    <w:rsid w:val="000057C9"/>
    <w:rsid w:val="0000651C"/>
    <w:rsid w:val="00006963"/>
    <w:rsid w:val="000077AD"/>
    <w:rsid w:val="00007B4F"/>
    <w:rsid w:val="00007F2C"/>
    <w:rsid w:val="000106ED"/>
    <w:rsid w:val="00010D80"/>
    <w:rsid w:val="00012108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41AA"/>
    <w:rsid w:val="000248F2"/>
    <w:rsid w:val="0002573F"/>
    <w:rsid w:val="00025831"/>
    <w:rsid w:val="00025E8D"/>
    <w:rsid w:val="000263DB"/>
    <w:rsid w:val="00030CF1"/>
    <w:rsid w:val="000314BB"/>
    <w:rsid w:val="00031BFC"/>
    <w:rsid w:val="00031F11"/>
    <w:rsid w:val="00032617"/>
    <w:rsid w:val="000334B3"/>
    <w:rsid w:val="00036FCA"/>
    <w:rsid w:val="00037020"/>
    <w:rsid w:val="000379AD"/>
    <w:rsid w:val="00037AC7"/>
    <w:rsid w:val="000418B8"/>
    <w:rsid w:val="00041AB2"/>
    <w:rsid w:val="00041BA0"/>
    <w:rsid w:val="00042129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4D0B"/>
    <w:rsid w:val="00066DD0"/>
    <w:rsid w:val="000670E9"/>
    <w:rsid w:val="00067B35"/>
    <w:rsid w:val="00067FD2"/>
    <w:rsid w:val="00070169"/>
    <w:rsid w:val="00070253"/>
    <w:rsid w:val="00070481"/>
    <w:rsid w:val="0007091E"/>
    <w:rsid w:val="0007180C"/>
    <w:rsid w:val="00071998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0D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C7FB3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3C47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6DF7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473B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3AFC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3F17"/>
    <w:rsid w:val="00184790"/>
    <w:rsid w:val="00184C47"/>
    <w:rsid w:val="001863CA"/>
    <w:rsid w:val="00186755"/>
    <w:rsid w:val="0019034A"/>
    <w:rsid w:val="001903FA"/>
    <w:rsid w:val="001905A8"/>
    <w:rsid w:val="001922CC"/>
    <w:rsid w:val="00193A83"/>
    <w:rsid w:val="00193CA8"/>
    <w:rsid w:val="00194BCD"/>
    <w:rsid w:val="00195996"/>
    <w:rsid w:val="00195D83"/>
    <w:rsid w:val="00196BFB"/>
    <w:rsid w:val="00196E63"/>
    <w:rsid w:val="001A1FFC"/>
    <w:rsid w:val="001A3AF8"/>
    <w:rsid w:val="001A3C41"/>
    <w:rsid w:val="001A3FC0"/>
    <w:rsid w:val="001A46B0"/>
    <w:rsid w:val="001A4FCC"/>
    <w:rsid w:val="001A539D"/>
    <w:rsid w:val="001A5B6F"/>
    <w:rsid w:val="001A6855"/>
    <w:rsid w:val="001A7750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17E5"/>
    <w:rsid w:val="001E1B4D"/>
    <w:rsid w:val="001E31F4"/>
    <w:rsid w:val="001E3672"/>
    <w:rsid w:val="001E38E1"/>
    <w:rsid w:val="001E40F0"/>
    <w:rsid w:val="001E4BC9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2C4"/>
    <w:rsid w:val="001F46FA"/>
    <w:rsid w:val="001F5DDB"/>
    <w:rsid w:val="001F5F4F"/>
    <w:rsid w:val="001F61DD"/>
    <w:rsid w:val="001F685F"/>
    <w:rsid w:val="001F6A9F"/>
    <w:rsid w:val="001F6C94"/>
    <w:rsid w:val="001F73AA"/>
    <w:rsid w:val="001F73EE"/>
    <w:rsid w:val="001F7F13"/>
    <w:rsid w:val="002008DD"/>
    <w:rsid w:val="00201FEF"/>
    <w:rsid w:val="00202607"/>
    <w:rsid w:val="00202685"/>
    <w:rsid w:val="00203A5D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81B"/>
    <w:rsid w:val="00222908"/>
    <w:rsid w:val="00222917"/>
    <w:rsid w:val="002229E8"/>
    <w:rsid w:val="00222D80"/>
    <w:rsid w:val="00223AAE"/>
    <w:rsid w:val="00224365"/>
    <w:rsid w:val="002249EB"/>
    <w:rsid w:val="00224DD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858"/>
    <w:rsid w:val="00273961"/>
    <w:rsid w:val="002739AA"/>
    <w:rsid w:val="0027613A"/>
    <w:rsid w:val="0027674A"/>
    <w:rsid w:val="00277BAD"/>
    <w:rsid w:val="00277C10"/>
    <w:rsid w:val="0028020E"/>
    <w:rsid w:val="002834BC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074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C6317"/>
    <w:rsid w:val="002D24C1"/>
    <w:rsid w:val="002D2CB7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BFD"/>
    <w:rsid w:val="002F2237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1BF7"/>
    <w:rsid w:val="0031261C"/>
    <w:rsid w:val="00312DCB"/>
    <w:rsid w:val="003148C7"/>
    <w:rsid w:val="00314E53"/>
    <w:rsid w:val="00315DF0"/>
    <w:rsid w:val="003163F6"/>
    <w:rsid w:val="00317388"/>
    <w:rsid w:val="00317560"/>
    <w:rsid w:val="00317918"/>
    <w:rsid w:val="0032020E"/>
    <w:rsid w:val="0032075C"/>
    <w:rsid w:val="00320E2E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1FE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957"/>
    <w:rsid w:val="00347E90"/>
    <w:rsid w:val="00351BEC"/>
    <w:rsid w:val="00352307"/>
    <w:rsid w:val="00352C2E"/>
    <w:rsid w:val="00352F8B"/>
    <w:rsid w:val="00355039"/>
    <w:rsid w:val="00355623"/>
    <w:rsid w:val="00355985"/>
    <w:rsid w:val="00356257"/>
    <w:rsid w:val="003562BB"/>
    <w:rsid w:val="00356600"/>
    <w:rsid w:val="00356A94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52CF"/>
    <w:rsid w:val="0039598B"/>
    <w:rsid w:val="00395C2C"/>
    <w:rsid w:val="003962DB"/>
    <w:rsid w:val="00396A83"/>
    <w:rsid w:val="00397E63"/>
    <w:rsid w:val="00397FC6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6E7E"/>
    <w:rsid w:val="003B7114"/>
    <w:rsid w:val="003B7402"/>
    <w:rsid w:val="003B7F6C"/>
    <w:rsid w:val="003C185A"/>
    <w:rsid w:val="003C3AAB"/>
    <w:rsid w:val="003C4813"/>
    <w:rsid w:val="003C5047"/>
    <w:rsid w:val="003C54BE"/>
    <w:rsid w:val="003C5B66"/>
    <w:rsid w:val="003C5C38"/>
    <w:rsid w:val="003C621A"/>
    <w:rsid w:val="003C6BB9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6758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7CD"/>
    <w:rsid w:val="00402ECB"/>
    <w:rsid w:val="00406AC3"/>
    <w:rsid w:val="00407253"/>
    <w:rsid w:val="004135E0"/>
    <w:rsid w:val="004137BD"/>
    <w:rsid w:val="004138EA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376"/>
    <w:rsid w:val="00433CF7"/>
    <w:rsid w:val="00434BD2"/>
    <w:rsid w:val="00434DA1"/>
    <w:rsid w:val="0043536D"/>
    <w:rsid w:val="00436C4F"/>
    <w:rsid w:val="00437565"/>
    <w:rsid w:val="00437654"/>
    <w:rsid w:val="00437A23"/>
    <w:rsid w:val="00437E41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46D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3CDF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5DA9"/>
    <w:rsid w:val="0048673C"/>
    <w:rsid w:val="00486DF7"/>
    <w:rsid w:val="00487849"/>
    <w:rsid w:val="00490448"/>
    <w:rsid w:val="00490888"/>
    <w:rsid w:val="00490D3F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7C2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54B"/>
    <w:rsid w:val="004C5E0F"/>
    <w:rsid w:val="004C64B1"/>
    <w:rsid w:val="004C66E2"/>
    <w:rsid w:val="004C68D8"/>
    <w:rsid w:val="004C6C7A"/>
    <w:rsid w:val="004C6D59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697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5E2"/>
    <w:rsid w:val="004F6D9C"/>
    <w:rsid w:val="004F728F"/>
    <w:rsid w:val="004F74EE"/>
    <w:rsid w:val="0050138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254B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77FC4"/>
    <w:rsid w:val="00580388"/>
    <w:rsid w:val="00580A8D"/>
    <w:rsid w:val="00580E26"/>
    <w:rsid w:val="00581683"/>
    <w:rsid w:val="00581908"/>
    <w:rsid w:val="00582E97"/>
    <w:rsid w:val="00583CAA"/>
    <w:rsid w:val="005846AB"/>
    <w:rsid w:val="0059091F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1570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41B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56FA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5D1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3DF6"/>
    <w:rsid w:val="006346BE"/>
    <w:rsid w:val="00634E64"/>
    <w:rsid w:val="006358DA"/>
    <w:rsid w:val="00635962"/>
    <w:rsid w:val="0063639E"/>
    <w:rsid w:val="00636EB4"/>
    <w:rsid w:val="0064049F"/>
    <w:rsid w:val="0064166C"/>
    <w:rsid w:val="0064176D"/>
    <w:rsid w:val="00641E38"/>
    <w:rsid w:val="00642905"/>
    <w:rsid w:val="006447DC"/>
    <w:rsid w:val="0064566A"/>
    <w:rsid w:val="006462DD"/>
    <w:rsid w:val="0064790A"/>
    <w:rsid w:val="00647EEC"/>
    <w:rsid w:val="006501F7"/>
    <w:rsid w:val="0065057B"/>
    <w:rsid w:val="00651C11"/>
    <w:rsid w:val="00651F2C"/>
    <w:rsid w:val="00652414"/>
    <w:rsid w:val="00652743"/>
    <w:rsid w:val="006530C5"/>
    <w:rsid w:val="00653506"/>
    <w:rsid w:val="006537F2"/>
    <w:rsid w:val="006538A3"/>
    <w:rsid w:val="00654002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3EF5"/>
    <w:rsid w:val="0066453E"/>
    <w:rsid w:val="00665105"/>
    <w:rsid w:val="00666437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F36"/>
    <w:rsid w:val="00684087"/>
    <w:rsid w:val="00684FFD"/>
    <w:rsid w:val="00685906"/>
    <w:rsid w:val="00686D84"/>
    <w:rsid w:val="00687ED0"/>
    <w:rsid w:val="0069025C"/>
    <w:rsid w:val="0069103D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A08D9"/>
    <w:rsid w:val="006A1106"/>
    <w:rsid w:val="006A1535"/>
    <w:rsid w:val="006A1DA8"/>
    <w:rsid w:val="006A2036"/>
    <w:rsid w:val="006A2B9C"/>
    <w:rsid w:val="006A33F7"/>
    <w:rsid w:val="006A399A"/>
    <w:rsid w:val="006A4426"/>
    <w:rsid w:val="006A4588"/>
    <w:rsid w:val="006A7E9D"/>
    <w:rsid w:val="006B0AEA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568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B8F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7C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0B3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409"/>
    <w:rsid w:val="00794AAF"/>
    <w:rsid w:val="00795090"/>
    <w:rsid w:val="00795FB7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3B79"/>
    <w:rsid w:val="007C4323"/>
    <w:rsid w:val="007C44A1"/>
    <w:rsid w:val="007C48DC"/>
    <w:rsid w:val="007C5DB3"/>
    <w:rsid w:val="007C63B9"/>
    <w:rsid w:val="007C6B59"/>
    <w:rsid w:val="007C6F61"/>
    <w:rsid w:val="007C7076"/>
    <w:rsid w:val="007C72EE"/>
    <w:rsid w:val="007D0263"/>
    <w:rsid w:val="007D0DFC"/>
    <w:rsid w:val="007D11F0"/>
    <w:rsid w:val="007D1296"/>
    <w:rsid w:val="007D18E4"/>
    <w:rsid w:val="007D1CDD"/>
    <w:rsid w:val="007D3FE4"/>
    <w:rsid w:val="007D48BC"/>
    <w:rsid w:val="007D5081"/>
    <w:rsid w:val="007D51BA"/>
    <w:rsid w:val="007D72A9"/>
    <w:rsid w:val="007D78A1"/>
    <w:rsid w:val="007D7C21"/>
    <w:rsid w:val="007E1436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14B"/>
    <w:rsid w:val="00840657"/>
    <w:rsid w:val="00841121"/>
    <w:rsid w:val="0084158F"/>
    <w:rsid w:val="00842622"/>
    <w:rsid w:val="0084328C"/>
    <w:rsid w:val="00843832"/>
    <w:rsid w:val="00844FB5"/>
    <w:rsid w:val="00845D0F"/>
    <w:rsid w:val="00846A86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EC"/>
    <w:rsid w:val="00874381"/>
    <w:rsid w:val="0087455B"/>
    <w:rsid w:val="0087476B"/>
    <w:rsid w:val="00874B7C"/>
    <w:rsid w:val="00875533"/>
    <w:rsid w:val="0087669C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7A4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71C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3C8E"/>
    <w:rsid w:val="009067CF"/>
    <w:rsid w:val="00906E10"/>
    <w:rsid w:val="00907101"/>
    <w:rsid w:val="00907840"/>
    <w:rsid w:val="009100FA"/>
    <w:rsid w:val="00911A48"/>
    <w:rsid w:val="009120ED"/>
    <w:rsid w:val="00912429"/>
    <w:rsid w:val="00913000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24A2"/>
    <w:rsid w:val="0092374D"/>
    <w:rsid w:val="0092437E"/>
    <w:rsid w:val="00925776"/>
    <w:rsid w:val="00925E3B"/>
    <w:rsid w:val="00926BE3"/>
    <w:rsid w:val="00926BFD"/>
    <w:rsid w:val="009271DD"/>
    <w:rsid w:val="009311EA"/>
    <w:rsid w:val="00931BD9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1A5C"/>
    <w:rsid w:val="00992606"/>
    <w:rsid w:val="00992A54"/>
    <w:rsid w:val="00992F65"/>
    <w:rsid w:val="0099330B"/>
    <w:rsid w:val="00993490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D6B25"/>
    <w:rsid w:val="009E0509"/>
    <w:rsid w:val="009E19C7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56B0"/>
    <w:rsid w:val="00A678DF"/>
    <w:rsid w:val="00A700EC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78D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104"/>
    <w:rsid w:val="00B05BFA"/>
    <w:rsid w:val="00B05F20"/>
    <w:rsid w:val="00B068A6"/>
    <w:rsid w:val="00B06910"/>
    <w:rsid w:val="00B06C51"/>
    <w:rsid w:val="00B06D11"/>
    <w:rsid w:val="00B071C0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422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54DF"/>
    <w:rsid w:val="00B26C8E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248A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A68AA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ABC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3515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6221"/>
    <w:rsid w:val="00C668B5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1365"/>
    <w:rsid w:val="00CD40AC"/>
    <w:rsid w:val="00CD417B"/>
    <w:rsid w:val="00CD4802"/>
    <w:rsid w:val="00CD4CD9"/>
    <w:rsid w:val="00CD535A"/>
    <w:rsid w:val="00CD5623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5E75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DBA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3D6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1DB7"/>
    <w:rsid w:val="00D72C85"/>
    <w:rsid w:val="00D735AB"/>
    <w:rsid w:val="00D74894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72CE"/>
    <w:rsid w:val="00D873B5"/>
    <w:rsid w:val="00D877CB"/>
    <w:rsid w:val="00D90222"/>
    <w:rsid w:val="00D90384"/>
    <w:rsid w:val="00D91939"/>
    <w:rsid w:val="00D91B4E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7E5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BFE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27BBE"/>
    <w:rsid w:val="00E30741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871"/>
    <w:rsid w:val="00E43A75"/>
    <w:rsid w:val="00E4478F"/>
    <w:rsid w:val="00E447C1"/>
    <w:rsid w:val="00E4498C"/>
    <w:rsid w:val="00E44F5D"/>
    <w:rsid w:val="00E4554F"/>
    <w:rsid w:val="00E45B77"/>
    <w:rsid w:val="00E47929"/>
    <w:rsid w:val="00E5020C"/>
    <w:rsid w:val="00E504C9"/>
    <w:rsid w:val="00E52B6C"/>
    <w:rsid w:val="00E53CC5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8F7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770E2"/>
    <w:rsid w:val="00E8016C"/>
    <w:rsid w:val="00E80A88"/>
    <w:rsid w:val="00E80E97"/>
    <w:rsid w:val="00E81DED"/>
    <w:rsid w:val="00E837F0"/>
    <w:rsid w:val="00E83960"/>
    <w:rsid w:val="00E84120"/>
    <w:rsid w:val="00E8522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103A"/>
    <w:rsid w:val="00ED115C"/>
    <w:rsid w:val="00ED1759"/>
    <w:rsid w:val="00ED1C03"/>
    <w:rsid w:val="00ED2E77"/>
    <w:rsid w:val="00ED3497"/>
    <w:rsid w:val="00ED3DD0"/>
    <w:rsid w:val="00ED413B"/>
    <w:rsid w:val="00ED4660"/>
    <w:rsid w:val="00ED4FE5"/>
    <w:rsid w:val="00ED60A4"/>
    <w:rsid w:val="00ED6AAF"/>
    <w:rsid w:val="00ED7509"/>
    <w:rsid w:val="00ED7E37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09F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27C35"/>
    <w:rsid w:val="00F30FC2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2CF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55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31"/>
    <w:rsid w:val="00F70BDF"/>
    <w:rsid w:val="00F710E9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0AA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49D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922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63A5"/>
    <w:rsid w:val="00FD642A"/>
    <w:rsid w:val="00FD6698"/>
    <w:rsid w:val="00FD7577"/>
    <w:rsid w:val="00FD7D25"/>
    <w:rsid w:val="00FE0D99"/>
    <w:rsid w:val="00FE1135"/>
    <w:rsid w:val="00FE2039"/>
    <w:rsid w:val="00FE21DE"/>
    <w:rsid w:val="00FE23E0"/>
    <w:rsid w:val="00FE279E"/>
    <w:rsid w:val="00FE2B9C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907101"/>
    <w:pPr>
      <w:tabs>
        <w:tab w:val="left" w:pos="1050"/>
        <w:tab w:val="right" w:leader="dot" w:pos="9010"/>
      </w:tabs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907101"/>
    <w:pPr>
      <w:tabs>
        <w:tab w:val="left" w:pos="1050"/>
        <w:tab w:val="right" w:leader="dot" w:pos="9010"/>
      </w:tabs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ools.ietf.org/html/rfc173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166BC-C6AB-48B9-9A1C-71D9A0BA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856</TotalTime>
  <Pages>41</Pages>
  <Words>3849</Words>
  <Characters>21940</Characters>
  <Application>Microsoft Office Word</Application>
  <DocSecurity>0</DocSecurity>
  <Lines>182</Lines>
  <Paragraphs>51</Paragraphs>
  <ScaleCrop>false</ScaleCrop>
  <Company>cplatform</Company>
  <LinksUpToDate>false</LinksUpToDate>
  <CharactersWithSpaces>25738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jisn</cp:lastModifiedBy>
  <cp:revision>64</cp:revision>
  <cp:lastPrinted>2011-07-04T09:26:00Z</cp:lastPrinted>
  <dcterms:created xsi:type="dcterms:W3CDTF">2013-12-30T03:48:00Z</dcterms:created>
  <dcterms:modified xsi:type="dcterms:W3CDTF">2014-01-24T06:46:00Z</dcterms:modified>
</cp:coreProperties>
</file>